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098"/>
        <w:gridCol w:w="4676"/>
      </w:tblGrid>
      <w:tr w:rsidR="00E5521B" w:rsidRPr="00565B06" w:rsidTr="009C489C">
        <w:trPr>
          <w:trHeight w:hRule="exact" w:val="1944"/>
        </w:trPr>
        <w:tc>
          <w:tcPr>
            <w:tcW w:w="5098" w:type="dxa"/>
            <w:tcMar>
              <w:right w:w="144" w:type="dxa"/>
            </w:tcMar>
            <w:vAlign w:val="bottom"/>
          </w:tcPr>
          <w:p w:rsidR="00FE18B2" w:rsidRPr="00886F27" w:rsidRDefault="00EF0583" w:rsidP="00EF0583">
            <w:pPr>
              <w:pStyle w:val="Title"/>
              <w:rPr>
                <w:sz w:val="64"/>
                <w:szCs w:val="64"/>
              </w:rPr>
            </w:pPr>
            <w:r w:rsidRPr="00886F27">
              <w:rPr>
                <w:sz w:val="64"/>
                <w:szCs w:val="64"/>
              </w:rPr>
              <w:t>Muhammad Ovais hanif</w:t>
            </w:r>
          </w:p>
        </w:tc>
        <w:tc>
          <w:tcPr>
            <w:tcW w:w="4676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105"/>
              <w:gridCol w:w="427"/>
            </w:tblGrid>
            <w:tr w:rsidR="00323C3F" w:rsidRPr="009D0878" w:rsidTr="00DB314F">
              <w:sdt>
                <w:sdtPr>
                  <w:alias w:val="Enter phone:"/>
                  <w:tag w:val="Enter phone:"/>
                  <w:id w:val="-1849400302"/>
                  <w:placeholder>
                    <w:docPart w:val="0BB41FBC58F742D9AECB7716CB293276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DB314F" w:rsidP="00DB314F">
                      <w:pPr>
                        <w:pStyle w:val="ContactInfo"/>
                      </w:pPr>
                      <w:r>
                        <w:t>+92</w:t>
                      </w:r>
                      <w:r w:rsidR="00153F15">
                        <w:t xml:space="preserve"> </w:t>
                      </w:r>
                      <w:r>
                        <w:t>333 2495466</w:t>
                      </w:r>
                    </w:p>
                  </w:tc>
                </w:sdtContent>
              </w:sdt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FEC2FA7" wp14:editId="52ED0E2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8790386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DB314F">
              <w:sdt>
                <w:sdtPr>
                  <w:alias w:val="Enter email:"/>
                  <w:tag w:val="Enter email:"/>
                  <w:id w:val="-675184368"/>
                  <w:placeholder>
                    <w:docPart w:val="160D611D3C78463D8D598BDB22CB0B38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DB314F" w:rsidP="00DB314F">
                      <w:pPr>
                        <w:pStyle w:val="ContactInfo"/>
                      </w:pPr>
                      <w:r>
                        <w:t>ovaishanif94@gmail.com</w:t>
                      </w:r>
                    </w:p>
                  </w:tc>
                </w:sdtContent>
              </w:sdt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B45E5EE" wp14:editId="7392D8E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B5C07A3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DB314F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B248FB" w:rsidP="00323C3F">
                  <w:pPr>
                    <w:pStyle w:val="ContactInfo"/>
                  </w:pPr>
                  <w:hyperlink r:id="rId8" w:history="1">
                    <w:r w:rsidR="007304A8" w:rsidRPr="007304A8">
                      <w:rPr>
                        <w:rStyle w:val="Hyperlink"/>
                        <w:sz w:val="18"/>
                      </w:rPr>
                      <w:t>https://www.linkedin.com/in/ovaishanif94/</w:t>
                    </w:r>
                  </w:hyperlink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3977F5D" wp14:editId="45FDF936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A64341E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C233FB" w:rsidRPr="009D0878" w:rsidTr="004A5E5C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C233FB" w:rsidRPr="009D0878" w:rsidRDefault="00B248FB" w:rsidP="007304A8">
                  <w:pPr>
                    <w:pStyle w:val="ContactInfo"/>
                  </w:pPr>
                  <w:hyperlink r:id="rId9" w:history="1">
                    <w:r w:rsidR="000E4D3F" w:rsidRPr="007304A8">
                      <w:rPr>
                        <w:rStyle w:val="Hyperlink"/>
                        <w:sz w:val="18"/>
                      </w:rPr>
                      <w:t>https://github.com/ovaishanif94</w:t>
                    </w:r>
                  </w:hyperlink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C233FB" w:rsidRPr="001C4C04" w:rsidRDefault="00277336" w:rsidP="001C4C04">
                  <w:pPr>
                    <w:pStyle w:val="Icons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727" cy="164727"/>
                        <wp:effectExtent l="0" t="0" r="6985" b="6985"/>
                        <wp:docPr id="27" name="Graphic 27" descr="Programm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Programmer.sv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635" cy="167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826"/>
        <w:gridCol w:w="9779"/>
      </w:tblGrid>
      <w:tr w:rsidR="000E24AC" w:rsidRPr="00565B06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F0C664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764F80" w:rsidP="00530CDA">
            <w:pPr>
              <w:pStyle w:val="Heading1"/>
              <w:outlineLvl w:val="0"/>
            </w:pPr>
            <w:r>
              <w:t>Career</w:t>
            </w:r>
            <w:r w:rsidR="00C262FA">
              <w:t xml:space="preserve"> SUMMARY</w:t>
            </w:r>
          </w:p>
        </w:tc>
      </w:tr>
    </w:tbl>
    <w:p w:rsidR="00A77B4D" w:rsidRDefault="006B4DCB" w:rsidP="007850D1">
      <w:pPr>
        <w:rPr>
          <w:rFonts w:cstheme="minorHAnsi"/>
          <w:shd w:val="clear" w:color="auto" w:fill="FFFFFF"/>
        </w:rPr>
      </w:pPr>
      <w:r w:rsidRPr="00FC5DA7">
        <w:rPr>
          <w:rFonts w:cstheme="minorHAnsi"/>
          <w:shd w:val="clear" w:color="auto" w:fill="FFFFFF"/>
        </w:rPr>
        <w:t xml:space="preserve">I have more than </w:t>
      </w:r>
      <w:r w:rsidR="00196D8B">
        <w:rPr>
          <w:rFonts w:cstheme="minorHAnsi"/>
          <w:shd w:val="clear" w:color="auto" w:fill="FFFFFF"/>
        </w:rPr>
        <w:t>5</w:t>
      </w:r>
      <w:r w:rsidRPr="00FC5DA7">
        <w:rPr>
          <w:rFonts w:cstheme="minorHAnsi"/>
          <w:shd w:val="clear" w:color="auto" w:fill="FFFFFF"/>
        </w:rPr>
        <w:t xml:space="preserve"> years of extensive experience in enterprise systems development. During my journey in software industry, I saw all the ups and the best thing I have learned with my experience is to provide right solution at right time. The roles I hav</w:t>
      </w:r>
      <w:r w:rsidR="00D54C22">
        <w:rPr>
          <w:rFonts w:cstheme="minorHAnsi"/>
          <w:shd w:val="clear" w:color="auto" w:fill="FFFFFF"/>
        </w:rPr>
        <w:t>e played in my career are: Midl</w:t>
      </w:r>
      <w:r w:rsidRPr="00FC5DA7">
        <w:rPr>
          <w:rFonts w:cstheme="minorHAnsi"/>
          <w:shd w:val="clear" w:color="auto" w:fill="FFFFFF"/>
        </w:rPr>
        <w:t>evel Software Developer, Full Stack Developer, Web &amp; PHP Developer and UI Engineer.</w:t>
      </w:r>
    </w:p>
    <w:p w:rsidR="008E4DBC" w:rsidRDefault="008E4DBC" w:rsidP="007850D1">
      <w:pPr>
        <w:rPr>
          <w:rFonts w:cstheme="minorHAnsi"/>
          <w:shd w:val="clear" w:color="auto" w:fill="FFFFFF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820"/>
        <w:gridCol w:w="9785"/>
      </w:tblGrid>
      <w:tr w:rsidR="008E4DBC" w:rsidRPr="00565B06" w:rsidTr="00BA13C7">
        <w:tc>
          <w:tcPr>
            <w:tcW w:w="720" w:type="dxa"/>
            <w:tcMar>
              <w:right w:w="216" w:type="dxa"/>
            </w:tcMar>
            <w:vAlign w:val="bottom"/>
          </w:tcPr>
          <w:p w:rsidR="008E4DBC" w:rsidRPr="00565B06" w:rsidRDefault="008E4DBC" w:rsidP="00BA13C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D560E06" wp14:editId="69650645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02BE18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8E4DBC" w:rsidRPr="00565B06" w:rsidRDefault="00B248FB" w:rsidP="00BA13C7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8B3540B275234D54A722EF3799D4CA3C"/>
                </w:placeholder>
                <w:temporary/>
                <w:showingPlcHdr/>
                <w15:appearance w15:val="hidden"/>
              </w:sdtPr>
              <w:sdtEndPr/>
              <w:sdtContent>
                <w:r w:rsidR="008E4DBC" w:rsidRPr="00565B06">
                  <w:t>Experience</w:t>
                </w:r>
              </w:sdtContent>
            </w:sdt>
          </w:p>
        </w:tc>
      </w:tr>
    </w:tbl>
    <w:p w:rsidR="008E4DBC" w:rsidRPr="00565B06" w:rsidRDefault="003B53BA" w:rsidP="008E4DBC">
      <w:pPr>
        <w:pStyle w:val="Heading2"/>
      </w:pPr>
      <w:r>
        <w:t>Software Developer</w:t>
      </w:r>
      <w:r w:rsidR="008E4DBC" w:rsidRPr="00565B06">
        <w:t xml:space="preserve"> | </w:t>
      </w:r>
      <w:proofErr w:type="spellStart"/>
      <w:r>
        <w:rPr>
          <w:rStyle w:val="Emphasis"/>
        </w:rPr>
        <w:t>mParsec</w:t>
      </w:r>
      <w:proofErr w:type="spellEnd"/>
    </w:p>
    <w:p w:rsidR="008E4DBC" w:rsidRPr="00565B06" w:rsidRDefault="003B53BA" w:rsidP="008E4DBC">
      <w:pPr>
        <w:pStyle w:val="Heading3"/>
      </w:pPr>
      <w:r>
        <w:t>jan 2017</w:t>
      </w:r>
      <w:r w:rsidR="008E4DBC" w:rsidRPr="00565B06">
        <w:t xml:space="preserve"> – </w:t>
      </w:r>
      <w:r>
        <w:t>Present</w:t>
      </w:r>
    </w:p>
    <w:p w:rsidR="00F612B3" w:rsidRDefault="00EA2878" w:rsidP="00F612B3">
      <w:pPr>
        <w:pStyle w:val="ListBullet"/>
      </w:pPr>
      <w:r>
        <w:t xml:space="preserve">Participation in the full systems life cycle with solution design, development and implementation. </w:t>
      </w:r>
    </w:p>
    <w:p w:rsidR="00F612B3" w:rsidRDefault="00EA2878" w:rsidP="00F612B3">
      <w:pPr>
        <w:pStyle w:val="ListBullet"/>
      </w:pPr>
      <w:r>
        <w:t>Mainte</w:t>
      </w:r>
      <w:r w:rsidR="00F612B3">
        <w:t>nance of source-code repository</w:t>
      </w:r>
      <w:r>
        <w:t xml:space="preserve"> and participation in deployment of code into production. </w:t>
      </w:r>
    </w:p>
    <w:p w:rsidR="00F612B3" w:rsidRDefault="00EA2878" w:rsidP="00F612B3">
      <w:pPr>
        <w:pStyle w:val="ListBullet"/>
      </w:pPr>
      <w:r>
        <w:t xml:space="preserve">Developed software using known best practices with test driven development. </w:t>
      </w:r>
    </w:p>
    <w:p w:rsidR="008E4DBC" w:rsidRDefault="00EA2878" w:rsidP="00F612B3">
      <w:pPr>
        <w:pStyle w:val="ListBullet"/>
      </w:pPr>
      <w:r>
        <w:t>Technologies: C#</w:t>
      </w:r>
      <w:r w:rsidR="001E29DB">
        <w:t>, Asp.Net Core</w:t>
      </w:r>
      <w:r w:rsidR="00196D8B">
        <w:t xml:space="preserve"> </w:t>
      </w:r>
      <w:proofErr w:type="spellStart"/>
      <w:r w:rsidR="00196D8B">
        <w:t>Api</w:t>
      </w:r>
      <w:proofErr w:type="spellEnd"/>
      <w:r w:rsidR="00196D8B">
        <w:t>/MVC</w:t>
      </w:r>
      <w:r>
        <w:t>, Asp.Net Web Api2</w:t>
      </w:r>
      <w:r w:rsidR="00196D8B">
        <w:t>/MVC</w:t>
      </w:r>
      <w:r w:rsidR="00DC41B0">
        <w:t xml:space="preserve">, </w:t>
      </w:r>
      <w:proofErr w:type="spellStart"/>
      <w:r w:rsidR="00DC41B0">
        <w:t>Webjobs</w:t>
      </w:r>
      <w:proofErr w:type="spellEnd"/>
      <w:r w:rsidR="00DC41B0">
        <w:t>, Azure Storage, Block</w:t>
      </w:r>
      <w:r>
        <w:t xml:space="preserve">chain, </w:t>
      </w:r>
      <w:proofErr w:type="spellStart"/>
      <w:r w:rsidR="00DC41B0">
        <w:t>Meanstack</w:t>
      </w:r>
      <w:proofErr w:type="spellEnd"/>
      <w:r w:rsidR="001E29DB">
        <w:t>, React JS,</w:t>
      </w:r>
      <w:r>
        <w:t xml:space="preserve"> HTML5/S</w:t>
      </w:r>
      <w:r w:rsidR="009009FF">
        <w:t>C</w:t>
      </w:r>
      <w:r>
        <w:t>SS, Bootstrap4.</w:t>
      </w:r>
    </w:p>
    <w:p w:rsidR="00876F1E" w:rsidRPr="00565B06" w:rsidRDefault="00876F1E" w:rsidP="008E4DBC"/>
    <w:p w:rsidR="008E4DBC" w:rsidRPr="00565B06" w:rsidRDefault="003B53BA" w:rsidP="008E4DBC">
      <w:pPr>
        <w:pStyle w:val="Heading2"/>
      </w:pPr>
      <w:r>
        <w:t xml:space="preserve">Web &amp; PHP Developer </w:t>
      </w:r>
      <w:r w:rsidR="008E4DBC" w:rsidRPr="00565B06">
        <w:t xml:space="preserve">| </w:t>
      </w:r>
      <w:r>
        <w:rPr>
          <w:rStyle w:val="Emphasis"/>
        </w:rPr>
        <w:t>5 Star Designers</w:t>
      </w:r>
    </w:p>
    <w:p w:rsidR="008E4DBC" w:rsidRPr="00565B06" w:rsidRDefault="003B53BA" w:rsidP="008E4DBC">
      <w:pPr>
        <w:pStyle w:val="Heading3"/>
      </w:pPr>
      <w:r>
        <w:t>Mar 2015</w:t>
      </w:r>
      <w:r w:rsidR="008E4DBC" w:rsidRPr="00565B06">
        <w:t xml:space="preserve"> – </w:t>
      </w:r>
      <w:r>
        <w:t>dec 2016</w:t>
      </w:r>
    </w:p>
    <w:p w:rsidR="00413419" w:rsidRDefault="00413419" w:rsidP="00413419">
      <w:pPr>
        <w:pStyle w:val="ListBullet"/>
      </w:pPr>
      <w:r w:rsidRPr="008A7539">
        <w:t>Convert PSD to HTML and in WordPress platform.</w:t>
      </w:r>
    </w:p>
    <w:p w:rsidR="00413419" w:rsidRDefault="00413419" w:rsidP="00413419">
      <w:pPr>
        <w:pStyle w:val="ListBullet"/>
      </w:pPr>
      <w:r w:rsidRPr="008A7539">
        <w:t>Worked closely with developers to help them out in their respective tasks.</w:t>
      </w:r>
    </w:p>
    <w:p w:rsidR="00413419" w:rsidRDefault="00413419" w:rsidP="00413419">
      <w:pPr>
        <w:pStyle w:val="ListBullet"/>
      </w:pPr>
      <w:r>
        <w:t xml:space="preserve">Technologies: </w:t>
      </w:r>
      <w:r w:rsidR="008A7539" w:rsidRPr="008A7539">
        <w:t>PH</w:t>
      </w:r>
      <w:r w:rsidR="002A0225">
        <w:t xml:space="preserve">P, </w:t>
      </w:r>
      <w:proofErr w:type="spellStart"/>
      <w:r w:rsidR="008A7539" w:rsidRPr="008A7539">
        <w:t>Codeigniter</w:t>
      </w:r>
      <w:proofErr w:type="spellEnd"/>
      <w:r w:rsidR="008A7539" w:rsidRPr="008A7539">
        <w:t>,</w:t>
      </w:r>
      <w:r w:rsidRPr="00413419">
        <w:t xml:space="preserve"> </w:t>
      </w:r>
      <w:proofErr w:type="spellStart"/>
      <w:r>
        <w:t>Wordpress</w:t>
      </w:r>
      <w:proofErr w:type="spellEnd"/>
      <w:r>
        <w:t>,</w:t>
      </w:r>
      <w:r w:rsidR="008A7539" w:rsidRPr="008A7539">
        <w:t xml:space="preserve"> </w:t>
      </w:r>
      <w:r>
        <w:t xml:space="preserve">HTML5/CSS3, JavaScript, </w:t>
      </w:r>
      <w:proofErr w:type="spellStart"/>
      <w:r>
        <w:t>JQuery</w:t>
      </w:r>
      <w:proofErr w:type="spellEnd"/>
      <w:r>
        <w:t xml:space="preserve">, and </w:t>
      </w:r>
      <w:r w:rsidR="002A0225" w:rsidRPr="008A7539">
        <w:t>AJAX</w:t>
      </w:r>
      <w:r w:rsidR="008A7539" w:rsidRPr="008A7539">
        <w:t xml:space="preserve">. </w:t>
      </w:r>
    </w:p>
    <w:p w:rsidR="00876F1E" w:rsidRDefault="00876F1E" w:rsidP="008E4DBC"/>
    <w:p w:rsidR="003B53BA" w:rsidRPr="00565B06" w:rsidRDefault="003B53BA" w:rsidP="003B53BA">
      <w:pPr>
        <w:pStyle w:val="Heading2"/>
      </w:pPr>
      <w:r>
        <w:t xml:space="preserve">UI Engineer </w:t>
      </w:r>
      <w:r w:rsidRPr="00565B06">
        <w:t xml:space="preserve">| </w:t>
      </w:r>
      <w:proofErr w:type="spellStart"/>
      <w:r>
        <w:rPr>
          <w:rStyle w:val="Emphasis"/>
        </w:rPr>
        <w:t>NiXaam</w:t>
      </w:r>
      <w:proofErr w:type="spellEnd"/>
    </w:p>
    <w:p w:rsidR="003B53BA" w:rsidRPr="00565B06" w:rsidRDefault="003B53BA" w:rsidP="003B53BA">
      <w:pPr>
        <w:pStyle w:val="Heading3"/>
      </w:pPr>
      <w:r>
        <w:t>SEP 2014</w:t>
      </w:r>
      <w:r w:rsidRPr="00565B06">
        <w:t xml:space="preserve"> – </w:t>
      </w:r>
      <w:r>
        <w:t>Feb 2015</w:t>
      </w:r>
    </w:p>
    <w:p w:rsidR="00056C3A" w:rsidRDefault="00056C3A" w:rsidP="00056C3A">
      <w:pPr>
        <w:pStyle w:val="ListBullet"/>
      </w:pPr>
      <w:r>
        <w:t>Convert PSD to HTML</w:t>
      </w:r>
      <w:r w:rsidRPr="008A7539">
        <w:t>.</w:t>
      </w:r>
    </w:p>
    <w:p w:rsidR="00056C3A" w:rsidRDefault="00056C3A" w:rsidP="00056C3A">
      <w:pPr>
        <w:pStyle w:val="ListBullet"/>
      </w:pPr>
      <w:r>
        <w:t xml:space="preserve">Make websites and </w:t>
      </w:r>
      <w:r w:rsidR="000B66F3" w:rsidRPr="000B66F3">
        <w:t>applications responsive and mobile friendly</w:t>
      </w:r>
      <w:r>
        <w:t>.</w:t>
      </w:r>
    </w:p>
    <w:p w:rsidR="004A70CE" w:rsidRDefault="00056C3A" w:rsidP="00056C3A">
      <w:pPr>
        <w:pStyle w:val="ListBullet"/>
      </w:pPr>
      <w:r>
        <w:t xml:space="preserve">Technologies: </w:t>
      </w:r>
      <w:r w:rsidR="000B66F3" w:rsidRPr="000B66F3">
        <w:t xml:space="preserve">Bootstrap3, Ace framework, </w:t>
      </w:r>
      <w:proofErr w:type="spellStart"/>
      <w:r w:rsidR="000B66F3" w:rsidRPr="000B66F3">
        <w:t>Zurb</w:t>
      </w:r>
      <w:proofErr w:type="spellEnd"/>
      <w:r w:rsidR="000B66F3" w:rsidRPr="000B66F3">
        <w:t xml:space="preserve"> Foundation, Html5/CSS3, </w:t>
      </w:r>
      <w:proofErr w:type="spellStart"/>
      <w:r w:rsidR="000B66F3" w:rsidRPr="000B66F3">
        <w:t>JQuery</w:t>
      </w:r>
      <w:proofErr w:type="spellEnd"/>
      <w:r w:rsidR="000B66F3" w:rsidRPr="000B66F3">
        <w:t xml:space="preserve"> and JavaScript.</w:t>
      </w:r>
    </w:p>
    <w:p w:rsidR="003B53BA" w:rsidRPr="009F72D2" w:rsidRDefault="003B53BA" w:rsidP="008E4DB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20"/>
        <w:gridCol w:w="9785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F0BABF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B248FB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33ECB436C72E4631B15DF060D0A30DA9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65B06" w:rsidRDefault="001D5529" w:rsidP="00B47E1E">
      <w:pPr>
        <w:pStyle w:val="Heading2"/>
      </w:pPr>
      <w:r>
        <w:t>BSCS</w:t>
      </w:r>
      <w:r w:rsidR="007C0E0E" w:rsidRPr="00565B06">
        <w:t xml:space="preserve"> | </w:t>
      </w:r>
      <w:r>
        <w:rPr>
          <w:rStyle w:val="Emphasis"/>
        </w:rPr>
        <w:t>DIHE</w:t>
      </w:r>
    </w:p>
    <w:p w:rsidR="007C0E0E" w:rsidRPr="00565B06" w:rsidRDefault="001D5529" w:rsidP="004F199F">
      <w:pPr>
        <w:pStyle w:val="Heading3"/>
      </w:pPr>
      <w:r>
        <w:t>feb 2017</w:t>
      </w:r>
      <w:r w:rsidR="007C0E0E" w:rsidRPr="00565B06">
        <w:t xml:space="preserve"> – </w:t>
      </w:r>
      <w:r>
        <w:t>in progress</w:t>
      </w:r>
    </w:p>
    <w:p w:rsidR="001D5529" w:rsidRPr="00565B06" w:rsidRDefault="001D5529" w:rsidP="007850D1"/>
    <w:p w:rsidR="007C0E0E" w:rsidRPr="00565B06" w:rsidRDefault="00080363" w:rsidP="00A61171">
      <w:pPr>
        <w:pStyle w:val="Heading2"/>
      </w:pPr>
      <w:r>
        <w:t>ICOM</w:t>
      </w:r>
      <w:r w:rsidR="007C0E0E" w:rsidRPr="00565B06">
        <w:t xml:space="preserve"> | </w:t>
      </w:r>
      <w:r w:rsidRPr="00080363">
        <w:rPr>
          <w:rStyle w:val="Emphasis"/>
        </w:rPr>
        <w:t>Govt National College</w:t>
      </w:r>
    </w:p>
    <w:p w:rsidR="007C0E0E" w:rsidRPr="00565B06" w:rsidRDefault="00041CFA" w:rsidP="00080363">
      <w:pPr>
        <w:pStyle w:val="Heading3"/>
      </w:pPr>
      <w:r>
        <w:t>COMPLETED IN</w:t>
      </w:r>
      <w:r w:rsidR="007C0E0E" w:rsidRPr="00565B06">
        <w:t xml:space="preserve"> </w:t>
      </w:r>
      <w:r w:rsidR="00080363">
        <w:t>2013</w:t>
      </w:r>
    </w:p>
    <w:p w:rsidR="005E088C" w:rsidRDefault="005E088C" w:rsidP="005E088C"/>
    <w:p w:rsidR="00041CFA" w:rsidRPr="00565B06" w:rsidRDefault="00041CFA" w:rsidP="00041CFA">
      <w:pPr>
        <w:pStyle w:val="Heading2"/>
      </w:pPr>
      <w:r>
        <w:lastRenderedPageBreak/>
        <w:t>MATRIC</w:t>
      </w:r>
      <w:r w:rsidRPr="00565B06">
        <w:t xml:space="preserve"> | </w:t>
      </w:r>
      <w:proofErr w:type="spellStart"/>
      <w:r w:rsidRPr="00041CFA">
        <w:rPr>
          <w:rStyle w:val="Emphasis"/>
        </w:rPr>
        <w:t>Bahadurabad</w:t>
      </w:r>
      <w:proofErr w:type="spellEnd"/>
      <w:r w:rsidRPr="00041CFA">
        <w:rPr>
          <w:rStyle w:val="Emphasis"/>
        </w:rPr>
        <w:t xml:space="preserve"> Foundation School</w:t>
      </w:r>
    </w:p>
    <w:p w:rsidR="00041CFA" w:rsidRDefault="00041CFA" w:rsidP="00041CFA">
      <w:pPr>
        <w:pStyle w:val="Heading3"/>
      </w:pPr>
      <w:r>
        <w:t>COMPLETED IN 2011</w:t>
      </w:r>
    </w:p>
    <w:p w:rsidR="00293E7C" w:rsidRDefault="00293E7C" w:rsidP="00041CFA">
      <w:pPr>
        <w:pStyle w:val="Heading3"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20"/>
        <w:gridCol w:w="9785"/>
      </w:tblGrid>
      <w:tr w:rsidR="00293E7C" w:rsidRPr="00565B06" w:rsidTr="00EC0AAC">
        <w:tc>
          <w:tcPr>
            <w:tcW w:w="725" w:type="dxa"/>
            <w:tcMar>
              <w:right w:w="216" w:type="dxa"/>
            </w:tcMar>
            <w:vAlign w:val="bottom"/>
          </w:tcPr>
          <w:p w:rsidR="00293E7C" w:rsidRPr="00565B06" w:rsidRDefault="00293E7C" w:rsidP="00BA13C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224F9FE" wp14:editId="1F9760C3">
                      <wp:extent cx="274320" cy="274320"/>
                      <wp:effectExtent l="0" t="0" r="0" b="0"/>
                      <wp:docPr id="2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D77F08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6X75RgAADO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T48IA&#10;AADaAAAADwAAAGRycy9kb3ducmV2LnhtbESPT2sCMRTE7wW/Q3hCbzVrhSJbo4gg7MVS/4G9PTav&#10;m62blyVJNf32jSB4HGbmN8xskWwnLuRD61jBeFSAIK6dbrlRcNivX6YgQkTW2DkmBX8UYDEfPM2w&#10;1O7KW7rsYiMyhEOJCkyMfSllqA1ZDCPXE2fv23mLMUvfSO3xmuG2k69F8SYttpwXDPa0MlSfd79W&#10;weepStPJ0XuZvj5+NpvK9GezVep5mJbvICKl+Ajf25VWMIHb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NNPjwgAAANoAAAAPAAAAAAAAAAAAAAAAAJgCAABkcnMvZG93&#10;bnJldi54bWxQSwUGAAAAAAQABAD1AAAAhw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+k7cUA&#10;AADaAAAADwAAAGRycy9kb3ducmV2LnhtbESPQWvCQBSE74L/YXmF3symtliJ2YgIovQgrRXB2yP7&#10;msRm34bdrab+ercg9DjMzDdMPu9NK87kfGNZwVOSgiAurW64UrD/XI2mIHxA1thaJgW/5GFeDAc5&#10;Ztpe+IPOu1CJCGGfoYI6hC6T0pc1GfSJ7Yij92WdwRClq6R2eIlw08pxmk6kwYbjQo0dLWsqv3c/&#10;RoHZrt3h9e2Km+MpXTTh+bp+P5yUenzoFzMQgfrwH763N1rBC/xdiTdAF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b6TtxQAAANoAAAAPAAAAAAAAAAAAAAAAAJgCAABkcnMv&#10;ZG93bnJldi54bWxQSwUGAAAAAAQABAD1AAAAig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293E7C" w:rsidRPr="00565B06" w:rsidRDefault="00DF7753" w:rsidP="00DF7753">
            <w:pPr>
              <w:pStyle w:val="Heading1"/>
              <w:outlineLvl w:val="0"/>
            </w:pPr>
            <w:r>
              <w:t>ADDITIONAL COURSES</w:t>
            </w:r>
          </w:p>
        </w:tc>
      </w:tr>
    </w:tbl>
    <w:p w:rsidR="00293E7C" w:rsidRPr="00565B06" w:rsidRDefault="00EC0AAC" w:rsidP="00293E7C">
      <w:pPr>
        <w:pStyle w:val="Heading2"/>
      </w:pPr>
      <w:r w:rsidRPr="00EC0AAC">
        <w:t>Python Specialization</w:t>
      </w:r>
      <w:r w:rsidR="00293E7C" w:rsidRPr="00565B06">
        <w:t xml:space="preserve"> | </w:t>
      </w:r>
      <w:r w:rsidRPr="00EC0AAC">
        <w:rPr>
          <w:rStyle w:val="Emphasis"/>
        </w:rPr>
        <w:t>University of Michigan</w:t>
      </w:r>
    </w:p>
    <w:p w:rsidR="00293E7C" w:rsidRDefault="00EC0AAC" w:rsidP="00EC0AAC">
      <w:pPr>
        <w:pStyle w:val="Heading3"/>
      </w:pPr>
      <w:r w:rsidRPr="00EC0AAC">
        <w:t>Oct 2017 – Nov 2017</w:t>
      </w:r>
    </w:p>
    <w:p w:rsidR="00293E7C" w:rsidRPr="00565B06" w:rsidRDefault="00293E7C" w:rsidP="00293E7C"/>
    <w:p w:rsidR="00293E7C" w:rsidRPr="00565B06" w:rsidRDefault="00903678" w:rsidP="00293E7C">
      <w:pPr>
        <w:pStyle w:val="Heading2"/>
      </w:pPr>
      <w:r>
        <w:t>ACCP IPRO</w:t>
      </w:r>
      <w:r w:rsidR="00293E7C" w:rsidRPr="00565B06">
        <w:t xml:space="preserve"> | </w:t>
      </w:r>
      <w:r w:rsidRPr="00903678">
        <w:rPr>
          <w:rStyle w:val="Emphasis"/>
        </w:rPr>
        <w:t>Aptech SFC</w:t>
      </w:r>
    </w:p>
    <w:p w:rsidR="00EC4535" w:rsidRPr="00565B06" w:rsidRDefault="00903678" w:rsidP="00EC4535">
      <w:pPr>
        <w:pStyle w:val="Heading3"/>
      </w:pPr>
      <w:r w:rsidRPr="00903678">
        <w:t>FEB 2014 – JAN 2017</w:t>
      </w:r>
    </w:p>
    <w:p w:rsidR="00EC4535" w:rsidRPr="00565B06" w:rsidRDefault="00EC4535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820"/>
        <w:gridCol w:w="9785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EDF3B3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31397E" w:rsidP="0031397E">
            <w:pPr>
              <w:pStyle w:val="Heading1"/>
              <w:outlineLvl w:val="0"/>
            </w:pPr>
            <w:r>
              <w:t>Technical 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887"/>
        <w:gridCol w:w="4887"/>
      </w:tblGrid>
      <w:tr w:rsidR="00143224" w:rsidRPr="00565B06" w:rsidTr="00565B06">
        <w:tc>
          <w:tcPr>
            <w:tcW w:w="4320" w:type="dxa"/>
          </w:tcPr>
          <w:p w:rsidR="0009151D" w:rsidRDefault="0009151D" w:rsidP="00565B06">
            <w:pPr>
              <w:pStyle w:val="ListBullet"/>
              <w:spacing w:after="80"/>
            </w:pPr>
            <w:r>
              <w:t>C#</w:t>
            </w:r>
          </w:p>
          <w:p w:rsidR="001E29DB" w:rsidRDefault="001E29DB" w:rsidP="00565B06">
            <w:pPr>
              <w:pStyle w:val="ListBullet"/>
              <w:spacing w:after="80"/>
            </w:pPr>
            <w:r>
              <w:t>ASP.NET CORE API</w:t>
            </w:r>
            <w:r w:rsidR="00160280">
              <w:t>/MVC</w:t>
            </w:r>
          </w:p>
          <w:p w:rsidR="0009151D" w:rsidRDefault="009009FF" w:rsidP="00160280">
            <w:pPr>
              <w:pStyle w:val="ListBullet"/>
              <w:spacing w:after="80"/>
            </w:pPr>
            <w:r>
              <w:t>ASP.NET WEB API</w:t>
            </w:r>
            <w:r w:rsidR="00160280">
              <w:t>/MVC</w:t>
            </w:r>
          </w:p>
          <w:p w:rsidR="009009FF" w:rsidRDefault="0009151D" w:rsidP="009009FF">
            <w:pPr>
              <w:pStyle w:val="ListBullet"/>
              <w:spacing w:after="80"/>
            </w:pPr>
            <w:r>
              <w:t>AZURE STORAGE</w:t>
            </w:r>
          </w:p>
          <w:p w:rsidR="009009FF" w:rsidRDefault="009009FF" w:rsidP="009009FF">
            <w:pPr>
              <w:pStyle w:val="ListBullet"/>
              <w:spacing w:after="80"/>
            </w:pPr>
            <w:r>
              <w:t>WEBJOBS</w:t>
            </w:r>
          </w:p>
          <w:p w:rsidR="00294B94" w:rsidRDefault="00294B94" w:rsidP="00565B06">
            <w:pPr>
              <w:pStyle w:val="ListBullet"/>
              <w:spacing w:after="80"/>
            </w:pPr>
            <w:r>
              <w:t>SQL SERVER</w:t>
            </w:r>
          </w:p>
          <w:p w:rsidR="0009151D" w:rsidRDefault="0009151D" w:rsidP="0009151D">
            <w:pPr>
              <w:pStyle w:val="ListBullet"/>
              <w:spacing w:after="80"/>
            </w:pPr>
            <w:r>
              <w:t>SIGNAL R</w:t>
            </w:r>
          </w:p>
          <w:p w:rsidR="00160280" w:rsidRPr="00565B06" w:rsidRDefault="00160280" w:rsidP="0009151D">
            <w:pPr>
              <w:pStyle w:val="ListBullet"/>
              <w:spacing w:after="80"/>
            </w:pPr>
            <w:r>
              <w:t>MEANSTACK</w:t>
            </w:r>
          </w:p>
          <w:p w:rsidR="00294B94" w:rsidRDefault="00294B94" w:rsidP="009009FF">
            <w:pPr>
              <w:pStyle w:val="ListBullet"/>
              <w:spacing w:after="80"/>
            </w:pPr>
            <w:r>
              <w:t>PYTHON</w:t>
            </w:r>
          </w:p>
          <w:p w:rsidR="002C3BB6" w:rsidRPr="00565B06" w:rsidRDefault="002C3BB6" w:rsidP="002C3BB6">
            <w:pPr>
              <w:pStyle w:val="ListBullet"/>
            </w:pPr>
            <w:r>
              <w:t>JAVASCRIPT</w:t>
            </w:r>
          </w:p>
        </w:tc>
        <w:tc>
          <w:tcPr>
            <w:tcW w:w="4320" w:type="dxa"/>
            <w:tcMar>
              <w:left w:w="576" w:type="dxa"/>
            </w:tcMar>
          </w:tcPr>
          <w:p w:rsidR="001E29DB" w:rsidRDefault="001E29DB" w:rsidP="00565B06">
            <w:pPr>
              <w:pStyle w:val="ListBullet"/>
              <w:spacing w:after="80"/>
            </w:pPr>
            <w:r>
              <w:t>REACT JS</w:t>
            </w:r>
          </w:p>
          <w:p w:rsidR="00F904FC" w:rsidRDefault="00294B94" w:rsidP="00294B94">
            <w:pPr>
              <w:pStyle w:val="ListBullet"/>
              <w:spacing w:after="80"/>
            </w:pPr>
            <w:r>
              <w:t>TYPESCRIPT</w:t>
            </w:r>
          </w:p>
          <w:p w:rsidR="00294B94" w:rsidRDefault="00294B94" w:rsidP="00565B06">
            <w:pPr>
              <w:pStyle w:val="ListBullet"/>
              <w:spacing w:after="80"/>
            </w:pPr>
            <w:r>
              <w:t>SOCKET IO</w:t>
            </w:r>
          </w:p>
          <w:p w:rsidR="00294B94" w:rsidRDefault="00294B94" w:rsidP="00565B06">
            <w:pPr>
              <w:pStyle w:val="ListBullet"/>
              <w:spacing w:after="80"/>
            </w:pPr>
            <w:r>
              <w:t>KNOCKOUT JS</w:t>
            </w:r>
          </w:p>
          <w:p w:rsidR="00294B94" w:rsidRDefault="00294B94" w:rsidP="00565B06">
            <w:pPr>
              <w:pStyle w:val="ListBullet"/>
              <w:spacing w:after="80"/>
            </w:pPr>
            <w:r>
              <w:t>IONIC</w:t>
            </w:r>
          </w:p>
          <w:p w:rsidR="00294B94" w:rsidRDefault="00294B94" w:rsidP="009009FF">
            <w:pPr>
              <w:pStyle w:val="ListBullet"/>
              <w:spacing w:after="80"/>
            </w:pPr>
            <w:r>
              <w:t>HTML5/</w:t>
            </w:r>
            <w:r w:rsidR="009009FF">
              <w:t>SCSS</w:t>
            </w:r>
          </w:p>
          <w:p w:rsidR="002C3BB6" w:rsidRDefault="00294B94" w:rsidP="009009FF">
            <w:pPr>
              <w:pStyle w:val="ListBullet"/>
              <w:spacing w:after="80"/>
            </w:pPr>
            <w:r>
              <w:t>BOOTSTRAP</w:t>
            </w:r>
          </w:p>
          <w:p w:rsidR="009009FF" w:rsidRDefault="009009FF" w:rsidP="009009FF">
            <w:pPr>
              <w:pStyle w:val="ListBullet"/>
              <w:spacing w:after="80"/>
            </w:pPr>
            <w:r>
              <w:t>PHP/MYSQL</w:t>
            </w:r>
          </w:p>
          <w:p w:rsidR="009009FF" w:rsidRPr="00565B06" w:rsidRDefault="009009FF" w:rsidP="009009FF">
            <w:pPr>
              <w:pStyle w:val="ListBullet"/>
              <w:spacing w:after="80"/>
            </w:pPr>
            <w:r>
              <w:t>CODEIGNITER</w:t>
            </w:r>
          </w:p>
        </w:tc>
      </w:tr>
    </w:tbl>
    <w:p w:rsidR="002C3BB6" w:rsidRDefault="002C3BB6" w:rsidP="002C3BB6">
      <w:pPr>
        <w:pStyle w:val="ListBullet"/>
        <w:numPr>
          <w:ilvl w:val="0"/>
          <w:numId w:val="0"/>
        </w:num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820"/>
        <w:gridCol w:w="9785"/>
      </w:tblGrid>
      <w:tr w:rsidR="008F35C1" w:rsidRPr="00565B06" w:rsidTr="00837AA6">
        <w:tc>
          <w:tcPr>
            <w:tcW w:w="720" w:type="dxa"/>
            <w:tcMar>
              <w:right w:w="216" w:type="dxa"/>
            </w:tcMar>
            <w:vAlign w:val="bottom"/>
          </w:tcPr>
          <w:p w:rsidR="008F35C1" w:rsidRPr="00565B06" w:rsidRDefault="008F35C1" w:rsidP="00837AA6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BFBF67" wp14:editId="321E8C57">
                      <wp:extent cx="274320" cy="274320"/>
                      <wp:effectExtent l="0" t="0" r="0" b="0"/>
                      <wp:docPr id="87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8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9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0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1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2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34063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n1sViEAALn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7JmMAA&#10;AADbAAAADwAAAGRycy9kb3ducmV2LnhtbERPTWsCMRC9F/wPYYTeatYKZdkaRQRhL0q1CvY2bKab&#10;rZvJkqQa/705FHp8vO/5MtleXMmHzrGC6aQAQdw43XGr4Pi5eSlBhIissXdMCu4UYLkYPc2x0u7G&#10;e7oeYityCIcKFZgYh0rK0BiyGCZuIM7ct/MWY4a+ldrjLYfbXr4WxZu02HFuMDjQ2lBzOfxaBR/n&#10;OpWzk/cyfe1+ttvaDBezV+p5nFbvICKl+C/+c9daQZnH5i/5B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87JmMAAAADbAAAADwAAAAAAAAAAAAAAAACYAgAAZHJzL2Rvd25y&#10;ZXYueG1sUEsFBgAAAAAEAAQA9QAAAIU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KRxcQA&#10;AADbAAAADwAAAGRycy9kb3ducmV2LnhtbESPQWvCQBSE7wX/w/IKvdVNPQQbXYMKQm9tU0GPz+wz&#10;Ccm+TbPbJPrru4LgcZiZb5hlOppG9NS5yrKCt2kEgji3uuJCwf5n9zoH4TyyxsYyKbiQg3Q1eVpi&#10;ou3A39RnvhABwi5BBaX3bSKly0sy6Ka2JQ7e2XYGfZBdIXWHQ4CbRs6iKJYGKw4LJba0LSmvsz+j&#10;4OuImyw/RbU7/HJ8nVWfh/OuV+rleVwvQHga/SN8b39oBfN3uH0JP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CkcXEAAAA2wAAAA8AAAAAAAAAAAAAAAAAmAIAAGRycy9k&#10;b3ducmV2LnhtbFBLBQYAAAAABAAEAPUAAACJAw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LZ7sA&#10;AADbAAAADwAAAGRycy9kb3ducmV2LnhtbERPvQrCMBDeBd8hnOCmaUVEq7GoIOhoFVyP5myLzaU0&#10;UatPbwbB8eP7X6WdqcWTWldZVhCPIxDEudUVFwou5/1oDsJ5ZI21ZVLwJgfput9bYaLti0/0zHwh&#10;Qgi7BBWU3jeJlC4vyaAb24Y4cDfbGvQBtoXULb5CuKnlJIpm0mDFoaHEhnYl5ffsYRRY2iN/8rfO&#10;rsfY6dnBbreXqVLDQbdZgvDU+b/45z5oBYuwPnwJP0Cuv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3Ai2e7AAAA2wAAAA8AAAAAAAAAAAAAAAAAmAIAAGRycy9kb3ducmV2Lnht&#10;bFBLBQYAAAAABAAEAPUAAACA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cOtcQA&#10;AADbAAAADwAAAGRycy9kb3ducmV2LnhtbESPzW7CMBCE75X6DtZW6q046YGfgEFtpKq9IETgAVb2&#10;5gfidYgNpG+PkZA4jmbmG81iNdhWXKj3jWMF6SgBQaydabhSsN/9fExB+IBssHVMCv7Jw2r5+rLA&#10;zLgrb+lShEpECPsMFdQhdJmUXtdk0Y9cRxy90vUWQ5R9JU2P1wi3rfxMkrG02HBcqLGjvCZ9LM5W&#10;QT45hVx/r8dpPv09DefSbw6lVur9bfiagwg0hGf40f4zCmY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3DrX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vmO8IA&#10;AADbAAAADwAAAGRycy9kb3ducmV2LnhtbESPQWsCMRSE7wX/Q3hCbzWrtOKuRukKgteqB4+PzTNZ&#10;3byETarbf98UCh6HmfmGWW0G14k79bH1rGA6KUAQN163bBScjru3BYiYkDV2nknBD0XYrEcvK6y0&#10;f/AX3Q/JiAzhWKECm1KopIyNJYdx4gNx9i6+d5iy7I3UPT4y3HVyVhRz6bDlvGAx0NZSczt8OwVb&#10;czmGff1R78rwfl2UZ2u6VCv1Oh4+lyASDekZ/m/vtYJyBn9f8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u+Y7wgAAANsAAAAPAAAAAAAAAAAAAAAAAJgCAABkcnMvZG93&#10;bnJldi54bWxQSwUGAAAAAAQABAD1AAAAhwM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8F35C1" w:rsidRPr="00565B06" w:rsidRDefault="0077231E" w:rsidP="00837AA6">
            <w:pPr>
              <w:pStyle w:val="Heading1"/>
              <w:outlineLvl w:val="0"/>
            </w:pPr>
            <w:r>
              <w:t>Other</w:t>
            </w:r>
            <w:r w:rsidR="008F35C1">
              <w:t xml:space="preserve"> 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887"/>
        <w:gridCol w:w="4887"/>
      </w:tblGrid>
      <w:tr w:rsidR="008F35C1" w:rsidRPr="00565B06" w:rsidTr="00837AA6">
        <w:tc>
          <w:tcPr>
            <w:tcW w:w="4320" w:type="dxa"/>
          </w:tcPr>
          <w:p w:rsidR="00D7619D" w:rsidRDefault="00D7619D" w:rsidP="00D7619D">
            <w:pPr>
              <w:pStyle w:val="ListBullet"/>
            </w:pPr>
            <w:r>
              <w:t>P</w:t>
            </w:r>
            <w:r w:rsidRPr="008E59EC">
              <w:t>unctual</w:t>
            </w:r>
          </w:p>
          <w:p w:rsidR="00B01479" w:rsidRPr="00565B06" w:rsidRDefault="008E59EC" w:rsidP="00135EF5">
            <w:pPr>
              <w:pStyle w:val="ListBullet"/>
            </w:pPr>
            <w:r w:rsidRPr="008E59EC">
              <w:t>Time Management</w:t>
            </w:r>
          </w:p>
        </w:tc>
        <w:tc>
          <w:tcPr>
            <w:tcW w:w="4320" w:type="dxa"/>
            <w:tcMar>
              <w:left w:w="576" w:type="dxa"/>
            </w:tcMar>
          </w:tcPr>
          <w:p w:rsidR="008F35C1" w:rsidRDefault="008E59EC" w:rsidP="000527B5">
            <w:pPr>
              <w:pStyle w:val="ListBullet"/>
            </w:pPr>
            <w:r w:rsidRPr="008E59EC">
              <w:t>Leadership</w:t>
            </w:r>
          </w:p>
          <w:p w:rsidR="00D7619D" w:rsidRPr="00565B06" w:rsidRDefault="000527B5" w:rsidP="00F17825">
            <w:pPr>
              <w:pStyle w:val="ListBullet"/>
            </w:pPr>
            <w:r w:rsidRPr="000527B5">
              <w:t>Problem Solv</w:t>
            </w:r>
            <w:r w:rsidR="00F17825">
              <w:t>er</w:t>
            </w:r>
          </w:p>
        </w:tc>
      </w:tr>
    </w:tbl>
    <w:p w:rsidR="008F35C1" w:rsidRPr="00565B06" w:rsidRDefault="008F35C1" w:rsidP="00011126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820"/>
        <w:gridCol w:w="9785"/>
      </w:tblGrid>
      <w:tr w:rsidR="00011126" w:rsidRPr="00565B06" w:rsidTr="00837AA6">
        <w:tc>
          <w:tcPr>
            <w:tcW w:w="725" w:type="dxa"/>
            <w:tcMar>
              <w:right w:w="216" w:type="dxa"/>
            </w:tcMar>
            <w:vAlign w:val="bottom"/>
          </w:tcPr>
          <w:p w:rsidR="00011126" w:rsidRPr="00565B06" w:rsidRDefault="00011126" w:rsidP="00837AA6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3A78FB4" wp14:editId="4E408DBC">
                      <wp:extent cx="274320" cy="274320"/>
                      <wp:effectExtent l="0" t="0" r="0" b="0"/>
                      <wp:docPr id="70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1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2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3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4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E0374E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011126" w:rsidRPr="00565B06" w:rsidRDefault="00011126" w:rsidP="00837AA6">
            <w:pPr>
              <w:pStyle w:val="Heading1"/>
              <w:outlineLvl w:val="0"/>
            </w:pPr>
            <w:r w:rsidRPr="00D07798">
              <w:t>achievement</w:t>
            </w:r>
            <w:r w:rsidR="00BC5DA1">
              <w:t>S</w:t>
            </w:r>
          </w:p>
        </w:tc>
      </w:tr>
    </w:tbl>
    <w:p w:rsidR="00CA106F" w:rsidRPr="00562541" w:rsidRDefault="00011126" w:rsidP="00CA106F">
      <w:pPr>
        <w:pStyle w:val="Heading2"/>
      </w:pPr>
      <w:r w:rsidRPr="00D07798">
        <w:t>Employee of the year</w:t>
      </w:r>
      <w:r>
        <w:t xml:space="preserve"> 2017</w:t>
      </w:r>
      <w:r w:rsidR="00562541">
        <w:t xml:space="preserve"> |</w:t>
      </w:r>
      <w:r>
        <w:t xml:space="preserve"> </w:t>
      </w:r>
      <w:proofErr w:type="spellStart"/>
      <w:r>
        <w:rPr>
          <w:rStyle w:val="Emphasis"/>
        </w:rPr>
        <w:t>mParsec</w:t>
      </w:r>
      <w:proofErr w:type="spellEnd"/>
    </w:p>
    <w:p w:rsidR="00316CE4" w:rsidRDefault="00CA106F" w:rsidP="00D07798">
      <w:r w:rsidRPr="00CA106F">
        <w:t>For outstanding commitment, dedication and hard work all year long</w:t>
      </w:r>
      <w:r>
        <w:t>.</w:t>
      </w:r>
    </w:p>
    <w:p w:rsidR="00206554" w:rsidRDefault="00206554" w:rsidP="00D07798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820"/>
        <w:gridCol w:w="9785"/>
      </w:tblGrid>
      <w:tr w:rsidR="00926B71" w:rsidRPr="00565B06" w:rsidTr="00513C06">
        <w:tc>
          <w:tcPr>
            <w:tcW w:w="820" w:type="dxa"/>
            <w:tcMar>
              <w:right w:w="216" w:type="dxa"/>
            </w:tcMar>
            <w:vAlign w:val="bottom"/>
          </w:tcPr>
          <w:p w:rsidR="00926B71" w:rsidRPr="00565B06" w:rsidRDefault="00926B71" w:rsidP="004A5E5C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62EB29B" wp14:editId="2886C053">
                      <wp:extent cx="274320" cy="274320"/>
                      <wp:effectExtent l="0" t="0" r="0" b="0"/>
                      <wp:docPr id="29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0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CAF08D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VFD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n11R&#10;Q6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cMecAA&#10;AADbAAAADwAAAGRycy9kb3ducmV2LnhtbERPTWsCMRC9F/wPYYTealaFIqtRRBD2Yqm2Bb0Nm3Gz&#10;upksSarx35tDocfH+16sku3EjXxoHSsYjwoQxLXTLTcKvr+2bzMQISJr7ByTggcFWC0HLwsstbvz&#10;nm6H2IgcwqFEBSbGvpQy1IYshpHriTN3dt5izNA3Unu853DbyUlRvEuLLecGgz1tDNXXw69V8Hms&#10;0mz6471Mp4/LbleZ/mr2Sr0O03oOIlKK/+I/d6UVTPP6/CX/AL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gcMecAAAADbAAAADwAAAAAAAAAAAAAAAACYAgAAZHJzL2Rvd25y&#10;ZXYueG1sUEsFBgAAAAAEAAQA9QAAAIU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EeIMMA&#10;AADbAAAADwAAAGRycy9kb3ducmV2LnhtbESPQWsCMRSE74X+h/CE3mrWiq2sRikVxaurFY+P5LlZ&#10;3bwsm1RXf70pFHocZuYbZjrvXC0u1IbKs4JBPwNBrL2puFSw2y5fxyBCRDZYeyYFNwownz0/TTE3&#10;/sobuhSxFAnCIUcFNsYmlzJoSw5D3zfEyTv61mFMsi2lafGa4K6Wb1n2Lh1WnBYsNvRlSZ+LH6dg&#10;sT8McXFaFVqj3Y38/fvj5pZKvfS6zwmISF38D/+110bBcAC/X9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EeIM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785" w:type="dxa"/>
          </w:tcPr>
          <w:p w:rsidR="00926B71" w:rsidRPr="00565B06" w:rsidRDefault="00926B71" w:rsidP="00926B71">
            <w:pPr>
              <w:pStyle w:val="Heading1"/>
              <w:outlineLvl w:val="0"/>
            </w:pPr>
            <w:r>
              <w:t>PORTFOLIO</w:t>
            </w:r>
          </w:p>
        </w:tc>
      </w:tr>
    </w:tbl>
    <w:p w:rsidR="00513C06" w:rsidRPr="00565B06" w:rsidRDefault="00513C06" w:rsidP="00513C06">
      <w:pPr>
        <w:pStyle w:val="Heading2"/>
      </w:pPr>
      <w:r w:rsidRPr="00513C06">
        <w:t>UBIQUICORP</w:t>
      </w:r>
    </w:p>
    <w:p w:rsidR="00513C06" w:rsidRDefault="00513C06" w:rsidP="004C1A2B">
      <w:pPr>
        <w:pStyle w:val="ListBullet"/>
      </w:pPr>
      <w:r>
        <w:t xml:space="preserve">It is based on blockchain </w:t>
      </w:r>
      <w:r w:rsidRPr="00513C06">
        <w:t xml:space="preserve">platform for transacting and investing in our global </w:t>
      </w:r>
      <w:proofErr w:type="spellStart"/>
      <w:r w:rsidRPr="00513C06">
        <w:t>ecosystemtest</w:t>
      </w:r>
      <w:proofErr w:type="spellEnd"/>
      <w:r>
        <w:t>.</w:t>
      </w:r>
    </w:p>
    <w:p w:rsidR="00513C06" w:rsidRDefault="00513C06" w:rsidP="00513C06">
      <w:pPr>
        <w:pStyle w:val="ListBullet"/>
        <w:numPr>
          <w:ilvl w:val="0"/>
          <w:numId w:val="0"/>
        </w:numPr>
        <w:ind w:left="360"/>
      </w:pPr>
      <w:bookmarkStart w:id="0" w:name="_GoBack"/>
      <w:bookmarkEnd w:id="0"/>
    </w:p>
    <w:p w:rsidR="004C1A2B" w:rsidRPr="00565B06" w:rsidRDefault="004C1A2B" w:rsidP="004C1A2B">
      <w:pPr>
        <w:pStyle w:val="Heading2"/>
      </w:pPr>
      <w:r>
        <w:t>MERXCOIN</w:t>
      </w:r>
    </w:p>
    <w:p w:rsidR="004C1A2B" w:rsidRDefault="00A06D42" w:rsidP="004C1A2B">
      <w:pPr>
        <w:pStyle w:val="ListBullet"/>
      </w:pPr>
      <w:proofErr w:type="spellStart"/>
      <w:r>
        <w:t>Merxcoin</w:t>
      </w:r>
      <w:proofErr w:type="spellEnd"/>
      <w:r>
        <w:t xml:space="preserve"> is a centralized </w:t>
      </w:r>
      <w:proofErr w:type="spellStart"/>
      <w:r>
        <w:t>cryptoexchange</w:t>
      </w:r>
      <w:proofErr w:type="spellEnd"/>
      <w:r>
        <w:t xml:space="preserve"> exchange</w:t>
      </w:r>
      <w:r w:rsidR="004C1A2B">
        <w:t>.</w:t>
      </w:r>
    </w:p>
    <w:p w:rsidR="00A06D42" w:rsidRDefault="00A06D42" w:rsidP="004C1A2B">
      <w:pPr>
        <w:pStyle w:val="ListBullet"/>
      </w:pPr>
      <w:r>
        <w:t>Wallet management of BTC, ETC, BRL and Erc20 Tokens.</w:t>
      </w:r>
    </w:p>
    <w:p w:rsidR="004C1A2B" w:rsidRDefault="00A06D42" w:rsidP="00D07798">
      <w:pPr>
        <w:pStyle w:val="ListBullet"/>
      </w:pPr>
      <w:r>
        <w:t>Internal bank transfer system and payment system (withdraw/deposit).</w:t>
      </w:r>
    </w:p>
    <w:p w:rsidR="00A06D42" w:rsidRDefault="00A06D42" w:rsidP="00A06D42">
      <w:pPr>
        <w:pStyle w:val="ListBullet"/>
      </w:pPr>
      <w:r>
        <w:t>Exchanging coins by currency pairs with automate matching service partially or complete match.</w:t>
      </w:r>
    </w:p>
    <w:p w:rsidR="00A06D42" w:rsidRDefault="00A06D42" w:rsidP="00A06D42">
      <w:pPr>
        <w:pStyle w:val="ListBullet"/>
        <w:numPr>
          <w:ilvl w:val="0"/>
          <w:numId w:val="0"/>
        </w:numPr>
        <w:ind w:left="360"/>
      </w:pPr>
    </w:p>
    <w:p w:rsidR="004C1A2B" w:rsidRPr="00565B06" w:rsidRDefault="004C1A2B" w:rsidP="004C1A2B">
      <w:pPr>
        <w:pStyle w:val="Heading2"/>
      </w:pPr>
      <w:r>
        <w:lastRenderedPageBreak/>
        <w:t>TENUP NATION</w:t>
      </w:r>
    </w:p>
    <w:p w:rsidR="004C1A2B" w:rsidRDefault="00A922AF" w:rsidP="004C1A2B">
      <w:pPr>
        <w:pStyle w:val="ListBullet"/>
      </w:pPr>
      <w:proofErr w:type="spellStart"/>
      <w:r>
        <w:t>Tenup</w:t>
      </w:r>
      <w:proofErr w:type="spellEnd"/>
      <w:r>
        <w:t xml:space="preserve"> is a crypto currency which forks from </w:t>
      </w:r>
      <w:proofErr w:type="spellStart"/>
      <w:r>
        <w:t>Pivix</w:t>
      </w:r>
      <w:proofErr w:type="spellEnd"/>
      <w:r>
        <w:t xml:space="preserve"> coin under the supervision of Waqar </w:t>
      </w:r>
      <w:proofErr w:type="spellStart"/>
      <w:r>
        <w:t>Zaka</w:t>
      </w:r>
      <w:proofErr w:type="spellEnd"/>
      <w:r>
        <w:t>.</w:t>
      </w:r>
    </w:p>
    <w:p w:rsidR="00A922AF" w:rsidRDefault="00A922AF" w:rsidP="004C1A2B">
      <w:pPr>
        <w:pStyle w:val="ListBullet"/>
      </w:pPr>
      <w:r>
        <w:t>Wallet management.</w:t>
      </w:r>
    </w:p>
    <w:p w:rsidR="004C1A2B" w:rsidRDefault="004C1A2B" w:rsidP="00D07798"/>
    <w:p w:rsidR="004C1A2B" w:rsidRPr="00565B06" w:rsidRDefault="00C44C94" w:rsidP="004C1A2B">
      <w:pPr>
        <w:pStyle w:val="Heading2"/>
      </w:pPr>
      <w:r>
        <w:t>DEX</w:t>
      </w:r>
    </w:p>
    <w:p w:rsidR="004C1A2B" w:rsidRDefault="00A26B95" w:rsidP="00D07798">
      <w:pPr>
        <w:pStyle w:val="ListBullet"/>
      </w:pPr>
      <w:r>
        <w:t>Completely decentralized crypto exchange</w:t>
      </w:r>
      <w:r w:rsidR="004C1A2B">
        <w:t>.</w:t>
      </w:r>
    </w:p>
    <w:p w:rsidR="00A922AF" w:rsidRDefault="00A26B95" w:rsidP="00A922AF">
      <w:pPr>
        <w:pStyle w:val="ListBullet"/>
      </w:pPr>
      <w:r>
        <w:t>Peer to peer chat support.</w:t>
      </w:r>
    </w:p>
    <w:p w:rsidR="00CA106F" w:rsidRDefault="00CA106F" w:rsidP="00D07798"/>
    <w:p w:rsidR="00513C06" w:rsidRPr="00565B06" w:rsidRDefault="00513C06" w:rsidP="00513C06">
      <w:pPr>
        <w:pStyle w:val="Heading2"/>
      </w:pPr>
      <w:r>
        <w:t>DREAMSTREAM</w:t>
      </w:r>
      <w:r w:rsidRPr="00565B06">
        <w:t xml:space="preserve"> </w:t>
      </w:r>
      <w:r>
        <w:t>(PIA – Onboard and in lounge portal)</w:t>
      </w:r>
    </w:p>
    <w:p w:rsidR="00513C06" w:rsidRDefault="00513C06" w:rsidP="00513C06">
      <w:pPr>
        <w:pStyle w:val="ListBullet"/>
      </w:pPr>
      <w:r>
        <w:t>On board chatting, Offline analytics, Offline news, Captivated targeted advertising, Offline video and audio streaming, flight information and tripe guide.</w:t>
      </w:r>
    </w:p>
    <w:p w:rsidR="00513C06" w:rsidRDefault="00513C06" w:rsidP="00D07798"/>
    <w:p w:rsidR="00BC5210" w:rsidRPr="00565B06" w:rsidRDefault="00BC5210" w:rsidP="00BC5210">
      <w:pPr>
        <w:pStyle w:val="Heading2"/>
      </w:pPr>
      <w:r w:rsidRPr="00BC5210">
        <w:t>O</w:t>
      </w:r>
      <w:r>
        <w:t>PEN</w:t>
      </w:r>
      <w:r w:rsidRPr="00BC5210">
        <w:t xml:space="preserve"> </w:t>
      </w:r>
      <w:r>
        <w:t>SOURCE</w:t>
      </w:r>
      <w:r w:rsidRPr="00BC5210">
        <w:t xml:space="preserve"> </w:t>
      </w:r>
      <w:r>
        <w:t>CONTRIBUTION</w:t>
      </w:r>
    </w:p>
    <w:p w:rsidR="00BC5210" w:rsidRDefault="00BC5210" w:rsidP="00D07798">
      <w:pPr>
        <w:pStyle w:val="ListBullet"/>
      </w:pPr>
      <w:r w:rsidRPr="00BC5210">
        <w:t xml:space="preserve">Contribution </w:t>
      </w:r>
      <w:r>
        <w:t>for</w:t>
      </w:r>
      <w:r w:rsidRPr="00BC5210">
        <w:t xml:space="preserve"> </w:t>
      </w:r>
      <w:proofErr w:type="spellStart"/>
      <w:r w:rsidRPr="00BC5210">
        <w:t>nuget</w:t>
      </w:r>
      <w:proofErr w:type="spellEnd"/>
      <w:r w:rsidRPr="00BC5210">
        <w:t xml:space="preserve"> packages</w:t>
      </w:r>
      <w:r>
        <w:t xml:space="preserve"> </w:t>
      </w:r>
      <w:hyperlink r:id="rId12" w:history="1">
        <w:r w:rsidRPr="00030E75">
          <w:rPr>
            <w:rStyle w:val="Hyperlink"/>
          </w:rPr>
          <w:t>https://www.nuget.org/profiles/ovaishanif94</w:t>
        </w:r>
      </w:hyperlink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820"/>
        <w:gridCol w:w="9785"/>
      </w:tblGrid>
      <w:tr w:rsidR="00446906" w:rsidRPr="00565B06" w:rsidTr="004A1149">
        <w:tc>
          <w:tcPr>
            <w:tcW w:w="725" w:type="dxa"/>
            <w:tcMar>
              <w:right w:w="216" w:type="dxa"/>
            </w:tcMar>
            <w:vAlign w:val="bottom"/>
          </w:tcPr>
          <w:p w:rsidR="00446906" w:rsidRPr="00565B06" w:rsidRDefault="00446906" w:rsidP="004A1149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BB46947" wp14:editId="73378867">
                      <wp:extent cx="274320" cy="274320"/>
                      <wp:effectExtent l="0" t="0" r="0" b="0"/>
                      <wp:docPr id="3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3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5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6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FDDD19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Zqxx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CfQFZq&#10;xxAAANZ4AAAOAAAAAAAAAAAAAAAAAC4CAABkcnMvZTJvRG9jLnhtbFBLAQItABQABgAIAAAAIQAY&#10;auyH2QAAAAMBAAAPAAAAAAAAAAAAAAAAACETAABkcnMvZG93bnJldi54bWxQSwUGAAAAAAQABADz&#10;AAAAJx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SDsMA&#10;AADbAAAADwAAAGRycy9kb3ducmV2LnhtbESPQWsCMRSE7wX/Q3hCbzVrF4psjSKCsBdLtRba22Pz&#10;3KxuXpYk1fTfN4LQ4zAz3zDzZbK9uJAPnWMF00kBgrhxuuNWweFj8zQDESKyxt4xKfilAMvF6GGO&#10;lXZX3tFlH1uRIRwqVGBiHCopQ2PIYpi4gTh7R+ctxix9K7XHa4bbXj4XxYu02HFeMDjQ2lBz3v9Y&#10;Be9fdZqVn97L9P122m5rM5zNTqnHcVq9goiU4n/43q61grKE25f8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WSDs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bOe8IA&#10;AADbAAAADwAAAGRycy9kb3ducmV2LnhtbESPS6vCMBSE94L/IRzBjVxTH4hUoxRBdHMXPtfnNse2&#10;2JyUJtb6728EweUwM98wy3VrStFQ7QrLCkbDCARxanXBmYLzafszB+E8ssbSMil4kYP1qttZYqzt&#10;kw/UHH0mAoRdjApy76tYSpfmZNANbUUcvJutDfog60zqGp8Bbko5jqKZNFhwWMixok1O6f34MAou&#10;12S6qX4n+noqd81rkIz4z2yV6vfaZAHCU+u/4U97rxVMpvD+E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ls57wgAAANsAAAAPAAAAAAAAAAAAAAAAAJgCAABkcnMvZG93&#10;bnJldi54bWxQSwUGAAAAAAQABAD1AAAAhw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gJjMEA&#10;AADbAAAADwAAAGRycy9kb3ducmV2LnhtbESP0YrCMBRE3wX/IVzBN01Vukg1FREWfFlx1Q+4NNe2&#10;tLkpTaqtX2+EhX0cZuYMs931phYPal1pWcFiHoEgzqwuOVdwu37P1iCcR9ZYWyYFAznYpePRFhNt&#10;n/xLj4vPRYCwS1BB4X2TSOmyggy6uW2Ig3e3rUEfZJtL3eIzwE0tl1H0JQ2WHBYKbOhQUFZdOhMo&#10;y0X2ExMfm1V17gYbd69uOCk1nfT7DQhPvf8P/7WPWsEqhs+X8AN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4CYzBAAAA2wAAAA8AAAAAAAAAAAAAAAAAmAIAAGRycy9kb3du&#10;cmV2LnhtbFBLBQYAAAAABAAEAPUAAACG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j1l8UA&#10;AADbAAAADwAAAGRycy9kb3ducmV2LnhtbESPzWrDMBCE74W8g9hALyWW05QQXMvBBEJ66SFJ6/PW&#10;2tqm1spYin/evioEehxm5hsm3U+mFQP1rrGsYB3FIIhLqxuuFHxcj6sdCOeRNbaWScFMDvbZ4iHF&#10;RNuRzzRcfCUChF2CCmrvu0RKV9Zk0EW2Iw7et+0N+iD7SuoexwA3rXyO46002HBYqLGjQ03lz+Vm&#10;FHwW+cuhe9/o4tqehvkpX/OXOSr1uJzyVxCeJv8fvrfftILNFv6+hB8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CPWXxQAAANsAAAAPAAAAAAAAAAAAAAAAAJgCAABkcnMv&#10;ZG93bnJldi54bWxQSwUGAAAAAAQABAD1AAAAig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446906" w:rsidRPr="00565B06" w:rsidRDefault="0098702F" w:rsidP="004A1149">
            <w:pPr>
              <w:pStyle w:val="Heading1"/>
              <w:outlineLvl w:val="0"/>
            </w:pPr>
            <w:r>
              <w:t>REFERENCE</w:t>
            </w:r>
          </w:p>
        </w:tc>
      </w:tr>
    </w:tbl>
    <w:p w:rsidR="00CA106F" w:rsidRPr="00565B06" w:rsidRDefault="00446906" w:rsidP="00D07798">
      <w:r>
        <w:t>Will be furnished upon request.</w:t>
      </w:r>
    </w:p>
    <w:sectPr w:rsidR="00CA106F" w:rsidRPr="00565B06" w:rsidSect="00527556">
      <w:footerReference w:type="default" r:id="rId13"/>
      <w:headerReference w:type="first" r:id="rId14"/>
      <w:pgSz w:w="12240" w:h="15840" w:code="1"/>
      <w:pgMar w:top="567" w:right="873" w:bottom="567" w:left="1593" w:header="431" w:footer="6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8FB" w:rsidRDefault="00B248FB" w:rsidP="00F534FB">
      <w:pPr>
        <w:spacing w:after="0"/>
      </w:pPr>
      <w:r>
        <w:separator/>
      </w:r>
    </w:p>
  </w:endnote>
  <w:endnote w:type="continuationSeparator" w:id="0">
    <w:p w:rsidR="00B248FB" w:rsidRDefault="00B248FB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782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8FB" w:rsidRDefault="00B248FB" w:rsidP="00F534FB">
      <w:pPr>
        <w:spacing w:after="0"/>
      </w:pPr>
      <w:r>
        <w:separator/>
      </w:r>
    </w:p>
  </w:footnote>
  <w:footnote w:type="continuationSeparator" w:id="0">
    <w:p w:rsidR="00B248FB" w:rsidRDefault="00B248FB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EC25BD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Image result for github icon png" style="width:900.1pt;height:920.05pt;visibility:visible;mso-wrap-style:square" o:bullet="t">
        <v:imagedata r:id="rId1" o:title="Image result for github icon png"/>
      </v:shape>
    </w:pict>
  </w:numPicBullet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032C3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B11229E"/>
    <w:multiLevelType w:val="multilevel"/>
    <w:tmpl w:val="662E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7621EE"/>
    <w:multiLevelType w:val="multilevel"/>
    <w:tmpl w:val="CCCE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CF5EE9"/>
    <w:multiLevelType w:val="multilevel"/>
    <w:tmpl w:val="CC6A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BC1CC0"/>
    <w:multiLevelType w:val="multilevel"/>
    <w:tmpl w:val="34CE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BC7F6B"/>
    <w:multiLevelType w:val="multilevel"/>
    <w:tmpl w:val="21F0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5"/>
  </w:num>
  <w:num w:numId="17">
    <w:abstractNumId w:val="17"/>
  </w:num>
  <w:num w:numId="18">
    <w:abstractNumId w:val="16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583"/>
    <w:rsid w:val="00000B49"/>
    <w:rsid w:val="00002750"/>
    <w:rsid w:val="00004D4E"/>
    <w:rsid w:val="00011126"/>
    <w:rsid w:val="00011895"/>
    <w:rsid w:val="00013818"/>
    <w:rsid w:val="000224C3"/>
    <w:rsid w:val="00024730"/>
    <w:rsid w:val="000348ED"/>
    <w:rsid w:val="00040CF1"/>
    <w:rsid w:val="0004158B"/>
    <w:rsid w:val="00041CFA"/>
    <w:rsid w:val="0004638E"/>
    <w:rsid w:val="00051DFD"/>
    <w:rsid w:val="000527B5"/>
    <w:rsid w:val="00054492"/>
    <w:rsid w:val="00056C3A"/>
    <w:rsid w:val="00056FE7"/>
    <w:rsid w:val="000570FF"/>
    <w:rsid w:val="00057244"/>
    <w:rsid w:val="0006454B"/>
    <w:rsid w:val="00075B13"/>
    <w:rsid w:val="00080363"/>
    <w:rsid w:val="0009151D"/>
    <w:rsid w:val="00092692"/>
    <w:rsid w:val="00096203"/>
    <w:rsid w:val="000A0229"/>
    <w:rsid w:val="000B66F3"/>
    <w:rsid w:val="000E24AC"/>
    <w:rsid w:val="000E4A73"/>
    <w:rsid w:val="000E4D3F"/>
    <w:rsid w:val="000F79EA"/>
    <w:rsid w:val="0011596B"/>
    <w:rsid w:val="00121F79"/>
    <w:rsid w:val="00134F92"/>
    <w:rsid w:val="00135EF5"/>
    <w:rsid w:val="00137DC1"/>
    <w:rsid w:val="00143224"/>
    <w:rsid w:val="00145B33"/>
    <w:rsid w:val="001468F3"/>
    <w:rsid w:val="00152C3A"/>
    <w:rsid w:val="001539C4"/>
    <w:rsid w:val="00153F15"/>
    <w:rsid w:val="00160280"/>
    <w:rsid w:val="00162BEE"/>
    <w:rsid w:val="00171E1B"/>
    <w:rsid w:val="00182F07"/>
    <w:rsid w:val="001858BD"/>
    <w:rsid w:val="00192573"/>
    <w:rsid w:val="00194A3D"/>
    <w:rsid w:val="00196D8B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4C04"/>
    <w:rsid w:val="001D404F"/>
    <w:rsid w:val="001D5529"/>
    <w:rsid w:val="001E08A4"/>
    <w:rsid w:val="001E29DB"/>
    <w:rsid w:val="001F42FB"/>
    <w:rsid w:val="001F493C"/>
    <w:rsid w:val="00206088"/>
    <w:rsid w:val="00206554"/>
    <w:rsid w:val="0020735F"/>
    <w:rsid w:val="002146F8"/>
    <w:rsid w:val="00215593"/>
    <w:rsid w:val="00217917"/>
    <w:rsid w:val="002350BC"/>
    <w:rsid w:val="002372E8"/>
    <w:rsid w:val="0023768B"/>
    <w:rsid w:val="0025163F"/>
    <w:rsid w:val="00254330"/>
    <w:rsid w:val="00260F01"/>
    <w:rsid w:val="00267BB5"/>
    <w:rsid w:val="0027065E"/>
    <w:rsid w:val="00275C94"/>
    <w:rsid w:val="00277336"/>
    <w:rsid w:val="00277638"/>
    <w:rsid w:val="0028164F"/>
    <w:rsid w:val="002823BE"/>
    <w:rsid w:val="00293E7C"/>
    <w:rsid w:val="00294B94"/>
    <w:rsid w:val="00297ED0"/>
    <w:rsid w:val="002A0225"/>
    <w:rsid w:val="002A4EDA"/>
    <w:rsid w:val="002B3FC8"/>
    <w:rsid w:val="002C3BB6"/>
    <w:rsid w:val="002F10E7"/>
    <w:rsid w:val="002F69E4"/>
    <w:rsid w:val="00300A98"/>
    <w:rsid w:val="0030724A"/>
    <w:rsid w:val="0031397E"/>
    <w:rsid w:val="00316CE4"/>
    <w:rsid w:val="00323C3F"/>
    <w:rsid w:val="003279A4"/>
    <w:rsid w:val="00337114"/>
    <w:rsid w:val="0035004C"/>
    <w:rsid w:val="00351814"/>
    <w:rsid w:val="003571C8"/>
    <w:rsid w:val="00383057"/>
    <w:rsid w:val="0039703C"/>
    <w:rsid w:val="003974BB"/>
    <w:rsid w:val="003A091E"/>
    <w:rsid w:val="003B53BA"/>
    <w:rsid w:val="003E5D64"/>
    <w:rsid w:val="003F4564"/>
    <w:rsid w:val="00403149"/>
    <w:rsid w:val="004037EF"/>
    <w:rsid w:val="00405BAD"/>
    <w:rsid w:val="004113D8"/>
    <w:rsid w:val="00413419"/>
    <w:rsid w:val="00416463"/>
    <w:rsid w:val="00423827"/>
    <w:rsid w:val="00430E7D"/>
    <w:rsid w:val="00437B8B"/>
    <w:rsid w:val="004443E5"/>
    <w:rsid w:val="00446906"/>
    <w:rsid w:val="004542DE"/>
    <w:rsid w:val="00457FB6"/>
    <w:rsid w:val="00465113"/>
    <w:rsid w:val="00467F3F"/>
    <w:rsid w:val="004727C2"/>
    <w:rsid w:val="00476144"/>
    <w:rsid w:val="004915EA"/>
    <w:rsid w:val="004A4493"/>
    <w:rsid w:val="004A70CE"/>
    <w:rsid w:val="004B6A2A"/>
    <w:rsid w:val="004C0172"/>
    <w:rsid w:val="004C1A2B"/>
    <w:rsid w:val="004C1AF6"/>
    <w:rsid w:val="004C389B"/>
    <w:rsid w:val="004C5C49"/>
    <w:rsid w:val="004D0521"/>
    <w:rsid w:val="004D128F"/>
    <w:rsid w:val="004D3EB1"/>
    <w:rsid w:val="004D465D"/>
    <w:rsid w:val="004E2794"/>
    <w:rsid w:val="004E7113"/>
    <w:rsid w:val="004E77A5"/>
    <w:rsid w:val="004F1057"/>
    <w:rsid w:val="004F199F"/>
    <w:rsid w:val="005106C0"/>
    <w:rsid w:val="00513C06"/>
    <w:rsid w:val="005247B7"/>
    <w:rsid w:val="00527556"/>
    <w:rsid w:val="00530CDA"/>
    <w:rsid w:val="005324B1"/>
    <w:rsid w:val="0053262F"/>
    <w:rsid w:val="005372FA"/>
    <w:rsid w:val="00556337"/>
    <w:rsid w:val="005611C3"/>
    <w:rsid w:val="00562422"/>
    <w:rsid w:val="00562541"/>
    <w:rsid w:val="00565B06"/>
    <w:rsid w:val="00574328"/>
    <w:rsid w:val="00575C01"/>
    <w:rsid w:val="005768BE"/>
    <w:rsid w:val="00581515"/>
    <w:rsid w:val="00582623"/>
    <w:rsid w:val="005826C2"/>
    <w:rsid w:val="0059085F"/>
    <w:rsid w:val="005A459B"/>
    <w:rsid w:val="005A74EC"/>
    <w:rsid w:val="005B3D67"/>
    <w:rsid w:val="005B437C"/>
    <w:rsid w:val="005C1AEA"/>
    <w:rsid w:val="005D0108"/>
    <w:rsid w:val="005E088C"/>
    <w:rsid w:val="005E6E43"/>
    <w:rsid w:val="005F4455"/>
    <w:rsid w:val="006104FF"/>
    <w:rsid w:val="00614B7C"/>
    <w:rsid w:val="00621E70"/>
    <w:rsid w:val="0062239B"/>
    <w:rsid w:val="00625B8A"/>
    <w:rsid w:val="00644D4E"/>
    <w:rsid w:val="00663536"/>
    <w:rsid w:val="006648D4"/>
    <w:rsid w:val="00673F18"/>
    <w:rsid w:val="00676CEB"/>
    <w:rsid w:val="00683A86"/>
    <w:rsid w:val="006847CA"/>
    <w:rsid w:val="0069300B"/>
    <w:rsid w:val="006A4C72"/>
    <w:rsid w:val="006B4DCB"/>
    <w:rsid w:val="006D65F8"/>
    <w:rsid w:val="006E4C9F"/>
    <w:rsid w:val="006F4D23"/>
    <w:rsid w:val="007107B3"/>
    <w:rsid w:val="007175B9"/>
    <w:rsid w:val="007215A9"/>
    <w:rsid w:val="007253E8"/>
    <w:rsid w:val="007304A8"/>
    <w:rsid w:val="00735140"/>
    <w:rsid w:val="0073645E"/>
    <w:rsid w:val="007366E5"/>
    <w:rsid w:val="00745196"/>
    <w:rsid w:val="00755346"/>
    <w:rsid w:val="00764F80"/>
    <w:rsid w:val="0077231E"/>
    <w:rsid w:val="00776E3A"/>
    <w:rsid w:val="007850D1"/>
    <w:rsid w:val="007857C8"/>
    <w:rsid w:val="00785FF6"/>
    <w:rsid w:val="00790E98"/>
    <w:rsid w:val="007A6F23"/>
    <w:rsid w:val="007A729F"/>
    <w:rsid w:val="007B3F4F"/>
    <w:rsid w:val="007B5D69"/>
    <w:rsid w:val="007B7762"/>
    <w:rsid w:val="007C0C6F"/>
    <w:rsid w:val="007C0E0E"/>
    <w:rsid w:val="007C153D"/>
    <w:rsid w:val="007C333C"/>
    <w:rsid w:val="007C34A8"/>
    <w:rsid w:val="007D3039"/>
    <w:rsid w:val="007E7052"/>
    <w:rsid w:val="007F71A4"/>
    <w:rsid w:val="008030EE"/>
    <w:rsid w:val="00812148"/>
    <w:rsid w:val="00814B43"/>
    <w:rsid w:val="0083016A"/>
    <w:rsid w:val="00846AAE"/>
    <w:rsid w:val="00860BB2"/>
    <w:rsid w:val="00867081"/>
    <w:rsid w:val="00876F1E"/>
    <w:rsid w:val="00886E5D"/>
    <w:rsid w:val="00886F27"/>
    <w:rsid w:val="008930B7"/>
    <w:rsid w:val="008978E8"/>
    <w:rsid w:val="008A02C4"/>
    <w:rsid w:val="008A49A0"/>
    <w:rsid w:val="008A6538"/>
    <w:rsid w:val="008A7539"/>
    <w:rsid w:val="008B4C18"/>
    <w:rsid w:val="008D4FC8"/>
    <w:rsid w:val="008D5A80"/>
    <w:rsid w:val="008E4DBC"/>
    <w:rsid w:val="008E5483"/>
    <w:rsid w:val="008E59EC"/>
    <w:rsid w:val="008F35C1"/>
    <w:rsid w:val="008F4532"/>
    <w:rsid w:val="009009FF"/>
    <w:rsid w:val="00903678"/>
    <w:rsid w:val="00926B71"/>
    <w:rsid w:val="00933CCA"/>
    <w:rsid w:val="0093795C"/>
    <w:rsid w:val="009411E8"/>
    <w:rsid w:val="00952C89"/>
    <w:rsid w:val="009540F4"/>
    <w:rsid w:val="00956B75"/>
    <w:rsid w:val="009722B2"/>
    <w:rsid w:val="0098702F"/>
    <w:rsid w:val="009918BB"/>
    <w:rsid w:val="009931F7"/>
    <w:rsid w:val="00994768"/>
    <w:rsid w:val="009A3F4C"/>
    <w:rsid w:val="009B3A4F"/>
    <w:rsid w:val="009B4952"/>
    <w:rsid w:val="009B7D05"/>
    <w:rsid w:val="009C489C"/>
    <w:rsid w:val="009C63EE"/>
    <w:rsid w:val="009D0878"/>
    <w:rsid w:val="009D449D"/>
    <w:rsid w:val="009E62E6"/>
    <w:rsid w:val="009E65EC"/>
    <w:rsid w:val="009F2058"/>
    <w:rsid w:val="009F391D"/>
    <w:rsid w:val="009F72D2"/>
    <w:rsid w:val="00A06D42"/>
    <w:rsid w:val="00A1144C"/>
    <w:rsid w:val="00A1329C"/>
    <w:rsid w:val="00A20F83"/>
    <w:rsid w:val="00A25023"/>
    <w:rsid w:val="00A26B95"/>
    <w:rsid w:val="00A2760D"/>
    <w:rsid w:val="00A41C4A"/>
    <w:rsid w:val="00A42CE4"/>
    <w:rsid w:val="00A56B81"/>
    <w:rsid w:val="00A61171"/>
    <w:rsid w:val="00A6314E"/>
    <w:rsid w:val="00A77B4D"/>
    <w:rsid w:val="00A8052D"/>
    <w:rsid w:val="00A9077F"/>
    <w:rsid w:val="00A922A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01479"/>
    <w:rsid w:val="00B03545"/>
    <w:rsid w:val="00B112B1"/>
    <w:rsid w:val="00B1221A"/>
    <w:rsid w:val="00B204FE"/>
    <w:rsid w:val="00B248FB"/>
    <w:rsid w:val="00B25746"/>
    <w:rsid w:val="00B37997"/>
    <w:rsid w:val="00B47E1E"/>
    <w:rsid w:val="00B54661"/>
    <w:rsid w:val="00B55487"/>
    <w:rsid w:val="00B763B5"/>
    <w:rsid w:val="00B80775"/>
    <w:rsid w:val="00B90654"/>
    <w:rsid w:val="00B91175"/>
    <w:rsid w:val="00BA71B3"/>
    <w:rsid w:val="00BB34BE"/>
    <w:rsid w:val="00BC0E1A"/>
    <w:rsid w:val="00BC1472"/>
    <w:rsid w:val="00BC5210"/>
    <w:rsid w:val="00BC5DA1"/>
    <w:rsid w:val="00BD2DD6"/>
    <w:rsid w:val="00BD55EE"/>
    <w:rsid w:val="00C233BB"/>
    <w:rsid w:val="00C233FB"/>
    <w:rsid w:val="00C262FA"/>
    <w:rsid w:val="00C309B9"/>
    <w:rsid w:val="00C3233C"/>
    <w:rsid w:val="00C3763A"/>
    <w:rsid w:val="00C44C94"/>
    <w:rsid w:val="00C60281"/>
    <w:rsid w:val="00C779DA"/>
    <w:rsid w:val="00C814F7"/>
    <w:rsid w:val="00C81C04"/>
    <w:rsid w:val="00C91B4B"/>
    <w:rsid w:val="00C93DE1"/>
    <w:rsid w:val="00CA106F"/>
    <w:rsid w:val="00CA1ED0"/>
    <w:rsid w:val="00CA2E0A"/>
    <w:rsid w:val="00CB3192"/>
    <w:rsid w:val="00CC1E5C"/>
    <w:rsid w:val="00CD1043"/>
    <w:rsid w:val="00CD7530"/>
    <w:rsid w:val="00CE2C76"/>
    <w:rsid w:val="00D046EF"/>
    <w:rsid w:val="00D07798"/>
    <w:rsid w:val="00D22E33"/>
    <w:rsid w:val="00D35BBD"/>
    <w:rsid w:val="00D37FAD"/>
    <w:rsid w:val="00D5184A"/>
    <w:rsid w:val="00D54C22"/>
    <w:rsid w:val="00D5627D"/>
    <w:rsid w:val="00D6600D"/>
    <w:rsid w:val="00D70757"/>
    <w:rsid w:val="00D728D5"/>
    <w:rsid w:val="00D73C98"/>
    <w:rsid w:val="00D7619D"/>
    <w:rsid w:val="00D77483"/>
    <w:rsid w:val="00D7797C"/>
    <w:rsid w:val="00D83EA1"/>
    <w:rsid w:val="00D928F1"/>
    <w:rsid w:val="00DB0B61"/>
    <w:rsid w:val="00DB314F"/>
    <w:rsid w:val="00DB6BD9"/>
    <w:rsid w:val="00DC41B0"/>
    <w:rsid w:val="00DD2D34"/>
    <w:rsid w:val="00DD467E"/>
    <w:rsid w:val="00DE136D"/>
    <w:rsid w:val="00DE4136"/>
    <w:rsid w:val="00DE4550"/>
    <w:rsid w:val="00DE6534"/>
    <w:rsid w:val="00DF0F24"/>
    <w:rsid w:val="00DF7753"/>
    <w:rsid w:val="00DF7CF5"/>
    <w:rsid w:val="00DF7F4F"/>
    <w:rsid w:val="00E066EE"/>
    <w:rsid w:val="00E07D28"/>
    <w:rsid w:val="00E30CB9"/>
    <w:rsid w:val="00E379DC"/>
    <w:rsid w:val="00E42391"/>
    <w:rsid w:val="00E46808"/>
    <w:rsid w:val="00E5521B"/>
    <w:rsid w:val="00E61D86"/>
    <w:rsid w:val="00E61FB1"/>
    <w:rsid w:val="00E63862"/>
    <w:rsid w:val="00E665C1"/>
    <w:rsid w:val="00E72DA3"/>
    <w:rsid w:val="00E97BD9"/>
    <w:rsid w:val="00EA2878"/>
    <w:rsid w:val="00EC0AAC"/>
    <w:rsid w:val="00EC4535"/>
    <w:rsid w:val="00EE0848"/>
    <w:rsid w:val="00EF0583"/>
    <w:rsid w:val="00F02747"/>
    <w:rsid w:val="00F03B1E"/>
    <w:rsid w:val="00F03F2C"/>
    <w:rsid w:val="00F1202D"/>
    <w:rsid w:val="00F17825"/>
    <w:rsid w:val="00F217AB"/>
    <w:rsid w:val="00F35A06"/>
    <w:rsid w:val="00F435D3"/>
    <w:rsid w:val="00F46425"/>
    <w:rsid w:val="00F5078D"/>
    <w:rsid w:val="00F534FB"/>
    <w:rsid w:val="00F56FFE"/>
    <w:rsid w:val="00F612B3"/>
    <w:rsid w:val="00F904FC"/>
    <w:rsid w:val="00F91BA3"/>
    <w:rsid w:val="00F933D8"/>
    <w:rsid w:val="00F935BF"/>
    <w:rsid w:val="00F94EB5"/>
    <w:rsid w:val="00FA4359"/>
    <w:rsid w:val="00FA4C84"/>
    <w:rsid w:val="00FB0F18"/>
    <w:rsid w:val="00FB69F4"/>
    <w:rsid w:val="00FC5DA7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7A06A"/>
  <w15:chartTrackingRefBased/>
  <w15:docId w15:val="{0C9952B4-D02F-400B-B24C-FACF6474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20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customStyle="1" w:styleId="visually-hidden">
    <w:name w:val="visually-hidden"/>
    <w:basedOn w:val="DefaultParagraphFont"/>
    <w:rsid w:val="00D07798"/>
  </w:style>
  <w:style w:type="character" w:styleId="Hyperlink">
    <w:name w:val="Hyperlink"/>
    <w:basedOn w:val="DefaultParagraphFont"/>
    <w:uiPriority w:val="99"/>
    <w:unhideWhenUsed/>
    <w:rsid w:val="00BC5210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vaishanif94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uget.org/profiles/ovaishanif9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ovaishanif94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vaishanif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B41FBC58F742D9AECB7716CB293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C0293-9B7B-43E2-83F8-F80D8BF02641}"/>
      </w:docPartPr>
      <w:docPartBody>
        <w:p w:rsidR="00561634" w:rsidRDefault="005670A4">
          <w:pPr>
            <w:pStyle w:val="0BB41FBC58F742D9AECB7716CB293276"/>
          </w:pPr>
          <w:r w:rsidRPr="009D0878">
            <w:t>Phone</w:t>
          </w:r>
        </w:p>
      </w:docPartBody>
    </w:docPart>
    <w:docPart>
      <w:docPartPr>
        <w:name w:val="160D611D3C78463D8D598BDB22CB0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CFB80-726F-4712-A04F-235DDD801716}"/>
      </w:docPartPr>
      <w:docPartBody>
        <w:p w:rsidR="00561634" w:rsidRDefault="005670A4">
          <w:pPr>
            <w:pStyle w:val="160D611D3C78463D8D598BDB22CB0B38"/>
          </w:pPr>
          <w:r w:rsidRPr="009D0878">
            <w:t>Email</w:t>
          </w:r>
        </w:p>
      </w:docPartBody>
    </w:docPart>
    <w:docPart>
      <w:docPartPr>
        <w:name w:val="33ECB436C72E4631B15DF060D0A30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198D4-0B66-43F8-ABBB-16FC05361E59}"/>
      </w:docPartPr>
      <w:docPartBody>
        <w:p w:rsidR="00561634" w:rsidRDefault="005670A4">
          <w:pPr>
            <w:pStyle w:val="33ECB436C72E4631B15DF060D0A30DA9"/>
          </w:pPr>
          <w:r w:rsidRPr="00565B06">
            <w:t>Education</w:t>
          </w:r>
        </w:p>
      </w:docPartBody>
    </w:docPart>
    <w:docPart>
      <w:docPartPr>
        <w:name w:val="8B3540B275234D54A722EF3799D4C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F8AB2-3956-4D08-9804-0686D8949DCA}"/>
      </w:docPartPr>
      <w:docPartBody>
        <w:p w:rsidR="00561634" w:rsidRDefault="00323129" w:rsidP="00323129">
          <w:pPr>
            <w:pStyle w:val="8B3540B275234D54A722EF3799D4CA3C"/>
          </w:pPr>
          <w:r w:rsidRPr="00565B0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129"/>
    <w:rsid w:val="00212DA7"/>
    <w:rsid w:val="00323129"/>
    <w:rsid w:val="003D3A3D"/>
    <w:rsid w:val="00561634"/>
    <w:rsid w:val="005670A4"/>
    <w:rsid w:val="005F0CD9"/>
    <w:rsid w:val="007016F0"/>
    <w:rsid w:val="00765752"/>
    <w:rsid w:val="00A7002E"/>
    <w:rsid w:val="00AD0675"/>
    <w:rsid w:val="00B42484"/>
    <w:rsid w:val="00CC5B24"/>
    <w:rsid w:val="00D96D0D"/>
    <w:rsid w:val="00E84CFD"/>
    <w:rsid w:val="00EC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9818C30C4F45769B54DD8B097A4615">
    <w:name w:val="659818C30C4F45769B54DD8B097A4615"/>
  </w:style>
  <w:style w:type="paragraph" w:customStyle="1" w:styleId="24D32B3189C84502BB1757936E5230E4">
    <w:name w:val="24D32B3189C84502BB1757936E5230E4"/>
  </w:style>
  <w:style w:type="paragraph" w:customStyle="1" w:styleId="5E725376A9924DA5B739857C94F52282">
    <w:name w:val="5E725376A9924DA5B739857C94F52282"/>
  </w:style>
  <w:style w:type="paragraph" w:customStyle="1" w:styleId="0BB41FBC58F742D9AECB7716CB293276">
    <w:name w:val="0BB41FBC58F742D9AECB7716CB293276"/>
  </w:style>
  <w:style w:type="paragraph" w:customStyle="1" w:styleId="160D611D3C78463D8D598BDB22CB0B38">
    <w:name w:val="160D611D3C78463D8D598BDB22CB0B38"/>
  </w:style>
  <w:style w:type="paragraph" w:customStyle="1" w:styleId="60FD0D0D9E014BA2ABA2B622AA5496B6">
    <w:name w:val="60FD0D0D9E014BA2ABA2B622AA5496B6"/>
  </w:style>
  <w:style w:type="paragraph" w:customStyle="1" w:styleId="41C3A7D0625841429EF93DB144781B99">
    <w:name w:val="41C3A7D0625841429EF93DB144781B99"/>
  </w:style>
  <w:style w:type="paragraph" w:customStyle="1" w:styleId="B51A208D1065423EB5869107073FB0B4">
    <w:name w:val="B51A208D1065423EB5869107073FB0B4"/>
  </w:style>
  <w:style w:type="paragraph" w:customStyle="1" w:styleId="2D289DD55BB8488B9BCABD1817B9BC21">
    <w:name w:val="2D289DD55BB8488B9BCABD1817B9BC21"/>
  </w:style>
  <w:style w:type="paragraph" w:customStyle="1" w:styleId="33ECB436C72E4631B15DF060D0A30DA9">
    <w:name w:val="33ECB436C72E4631B15DF060D0A30DA9"/>
  </w:style>
  <w:style w:type="paragraph" w:customStyle="1" w:styleId="058C67E185DE4AA0A09CFBEDBCEDDF50">
    <w:name w:val="058C67E185DE4AA0A09CFBEDBCEDDF50"/>
  </w:style>
  <w:style w:type="character" w:styleId="Emphasis">
    <w:name w:val="Emphasis"/>
    <w:basedOn w:val="DefaultParagraphFont"/>
    <w:uiPriority w:val="11"/>
    <w:qFormat/>
    <w:rsid w:val="00323129"/>
    <w:rPr>
      <w:b w:val="0"/>
      <w:iCs/>
      <w:color w:val="657C9C" w:themeColor="text2" w:themeTint="BF"/>
      <w:sz w:val="26"/>
    </w:rPr>
  </w:style>
  <w:style w:type="paragraph" w:customStyle="1" w:styleId="7FC96D81FB5C4ABBB1F6C6571A1C849C">
    <w:name w:val="7FC96D81FB5C4ABBB1F6C6571A1C849C"/>
  </w:style>
  <w:style w:type="paragraph" w:customStyle="1" w:styleId="854F31B695C046329DBB9280E9DE5A8D">
    <w:name w:val="854F31B695C046329DBB9280E9DE5A8D"/>
  </w:style>
  <w:style w:type="paragraph" w:customStyle="1" w:styleId="07C079429BB94430A275CE11EFEED085">
    <w:name w:val="07C079429BB94430A275CE11EFEED085"/>
  </w:style>
  <w:style w:type="paragraph" w:customStyle="1" w:styleId="4E0965CB22094A93BF42DDD1B5188431">
    <w:name w:val="4E0965CB22094A93BF42DDD1B5188431"/>
  </w:style>
  <w:style w:type="paragraph" w:customStyle="1" w:styleId="F5C84592C7F846DF86B1C44943177C03">
    <w:name w:val="F5C84592C7F846DF86B1C44943177C03"/>
  </w:style>
  <w:style w:type="paragraph" w:customStyle="1" w:styleId="1842C9E846C94F429CF3B274AAC10744">
    <w:name w:val="1842C9E846C94F429CF3B274AAC10744"/>
  </w:style>
  <w:style w:type="paragraph" w:customStyle="1" w:styleId="76611CF545EB4116B85A0B2471B4E896">
    <w:name w:val="76611CF545EB4116B85A0B2471B4E896"/>
  </w:style>
  <w:style w:type="paragraph" w:customStyle="1" w:styleId="392F592F4A0144F28F9FB421031E3FE3">
    <w:name w:val="392F592F4A0144F28F9FB421031E3FE3"/>
  </w:style>
  <w:style w:type="paragraph" w:customStyle="1" w:styleId="EB2F2D45F93F4D058DFBFF003401C4CA">
    <w:name w:val="EB2F2D45F93F4D058DFBFF003401C4CA"/>
  </w:style>
  <w:style w:type="paragraph" w:customStyle="1" w:styleId="C4552DCF9BCF43FC9223AF1803B05FFD">
    <w:name w:val="C4552DCF9BCF43FC9223AF1803B05FFD"/>
  </w:style>
  <w:style w:type="paragraph" w:customStyle="1" w:styleId="9AFC0747247644A6ACD3304B79FD1876">
    <w:name w:val="9AFC0747247644A6ACD3304B79FD1876"/>
  </w:style>
  <w:style w:type="paragraph" w:customStyle="1" w:styleId="176018D239C84F2084D263EFE674B842">
    <w:name w:val="176018D239C84F2084D263EFE674B842"/>
  </w:style>
  <w:style w:type="paragraph" w:customStyle="1" w:styleId="205A9303E5CE4825A676D56B0240E56C">
    <w:name w:val="205A9303E5CE4825A676D56B0240E56C"/>
  </w:style>
  <w:style w:type="paragraph" w:customStyle="1" w:styleId="413B6EA05E5048FDB77E236F487AC313">
    <w:name w:val="413B6EA05E5048FDB77E236F487AC313"/>
  </w:style>
  <w:style w:type="paragraph" w:customStyle="1" w:styleId="F8FFC205DC0341A0A06E710B2C17507F">
    <w:name w:val="F8FFC205DC0341A0A06E710B2C17507F"/>
  </w:style>
  <w:style w:type="paragraph" w:customStyle="1" w:styleId="5C8F81C3EAA34665B40042D054DD49BF">
    <w:name w:val="5C8F81C3EAA34665B40042D054DD49BF"/>
  </w:style>
  <w:style w:type="paragraph" w:customStyle="1" w:styleId="D5675E4BBB1D41189ED71C343EF85CFE">
    <w:name w:val="D5675E4BBB1D41189ED71C343EF85CFE"/>
  </w:style>
  <w:style w:type="paragraph" w:customStyle="1" w:styleId="3822A300CA71486FB5267DD7C964D14D">
    <w:name w:val="3822A300CA71486FB5267DD7C964D14D"/>
  </w:style>
  <w:style w:type="paragraph" w:customStyle="1" w:styleId="4A40D23D863F47B4B247A1FC0815C404">
    <w:name w:val="4A40D23D863F47B4B247A1FC0815C404"/>
  </w:style>
  <w:style w:type="paragraph" w:customStyle="1" w:styleId="CD193AC0D93D486893439B46C11A524E">
    <w:name w:val="CD193AC0D93D486893439B46C11A524E"/>
  </w:style>
  <w:style w:type="paragraph" w:customStyle="1" w:styleId="8ACE851BA0A04760894E6400D3B1D1D8">
    <w:name w:val="8ACE851BA0A04760894E6400D3B1D1D8"/>
  </w:style>
  <w:style w:type="paragraph" w:customStyle="1" w:styleId="8BD6710E48C64F52B0F8773DD2E92364">
    <w:name w:val="8BD6710E48C64F52B0F8773DD2E92364"/>
  </w:style>
  <w:style w:type="paragraph" w:customStyle="1" w:styleId="EB1572E2791941DDA97202EB2A18415F">
    <w:name w:val="EB1572E2791941DDA97202EB2A18415F"/>
  </w:style>
  <w:style w:type="paragraph" w:customStyle="1" w:styleId="061825D702F4469A913F38B90BE04440">
    <w:name w:val="061825D702F4469A913F38B90BE04440"/>
  </w:style>
  <w:style w:type="paragraph" w:customStyle="1" w:styleId="4B43BF5D95DA4527A231F6FB30037943">
    <w:name w:val="4B43BF5D95DA4527A231F6FB30037943"/>
  </w:style>
  <w:style w:type="paragraph" w:customStyle="1" w:styleId="CADEB7C2A707404484278A9D77A79B3E">
    <w:name w:val="CADEB7C2A707404484278A9D77A79B3E"/>
  </w:style>
  <w:style w:type="paragraph" w:customStyle="1" w:styleId="A98EF6A1769448C588EA4AFCD630E0EA">
    <w:name w:val="A98EF6A1769448C588EA4AFCD630E0EA"/>
  </w:style>
  <w:style w:type="paragraph" w:customStyle="1" w:styleId="153F6DE0F02841488D1FFBC5835F1E3F">
    <w:name w:val="153F6DE0F02841488D1FFBC5835F1E3F"/>
  </w:style>
  <w:style w:type="paragraph" w:customStyle="1" w:styleId="8B3540B275234D54A722EF3799D4CA3C">
    <w:name w:val="8B3540B275234D54A722EF3799D4CA3C"/>
    <w:rsid w:val="00323129"/>
  </w:style>
  <w:style w:type="paragraph" w:customStyle="1" w:styleId="264EABE9F9034B2E8C69B09E9D811F3F">
    <w:name w:val="264EABE9F9034B2E8C69B09E9D811F3F"/>
    <w:rsid w:val="00323129"/>
  </w:style>
  <w:style w:type="paragraph" w:customStyle="1" w:styleId="99BAB80523E0440DAA99DAB90728435E">
    <w:name w:val="99BAB80523E0440DAA99DAB90728435E"/>
    <w:rsid w:val="00323129"/>
  </w:style>
  <w:style w:type="paragraph" w:customStyle="1" w:styleId="825689312CB345638E3AEE9AF60297E3">
    <w:name w:val="825689312CB345638E3AEE9AF60297E3"/>
    <w:rsid w:val="00323129"/>
  </w:style>
  <w:style w:type="paragraph" w:customStyle="1" w:styleId="13AA9E5F83434EC7A1E9F2E8ADF2FE84">
    <w:name w:val="13AA9E5F83434EC7A1E9F2E8ADF2FE84"/>
    <w:rsid w:val="00323129"/>
  </w:style>
  <w:style w:type="paragraph" w:customStyle="1" w:styleId="27B8975C92634817928E0285BD7C8288">
    <w:name w:val="27B8975C92634817928E0285BD7C8288"/>
    <w:rsid w:val="00323129"/>
  </w:style>
  <w:style w:type="paragraph" w:customStyle="1" w:styleId="3984C4270322417D814CF1705DACDB6C">
    <w:name w:val="3984C4270322417D814CF1705DACDB6C"/>
    <w:rsid w:val="00323129"/>
  </w:style>
  <w:style w:type="paragraph" w:customStyle="1" w:styleId="8AF64F6F32F2491BA31F3814652F5355">
    <w:name w:val="8AF64F6F32F2491BA31F3814652F5355"/>
    <w:rsid w:val="00323129"/>
  </w:style>
  <w:style w:type="paragraph" w:customStyle="1" w:styleId="B9A808A4CC1946FA831C56EFFBB96A8F">
    <w:name w:val="B9A808A4CC1946FA831C56EFFBB96A8F"/>
    <w:rsid w:val="00323129"/>
  </w:style>
  <w:style w:type="paragraph" w:customStyle="1" w:styleId="34723BBB53D94561B2F698F60E7EA48F">
    <w:name w:val="34723BBB53D94561B2F698F60E7EA48F"/>
    <w:rsid w:val="00323129"/>
  </w:style>
  <w:style w:type="paragraph" w:customStyle="1" w:styleId="25800C4EA4C14DEB8E53E0F098C256BD">
    <w:name w:val="25800C4EA4C14DEB8E53E0F098C256BD"/>
    <w:rsid w:val="00323129"/>
  </w:style>
  <w:style w:type="paragraph" w:customStyle="1" w:styleId="A8ADC92D23734BD3867AE0BDD32405A5">
    <w:name w:val="A8ADC92D23734BD3867AE0BDD32405A5"/>
    <w:rsid w:val="00323129"/>
  </w:style>
  <w:style w:type="paragraph" w:customStyle="1" w:styleId="133CA28CD207486C9A5DCF93C96BB9F6">
    <w:name w:val="133CA28CD207486C9A5DCF93C96BB9F6"/>
    <w:rsid w:val="00323129"/>
  </w:style>
  <w:style w:type="paragraph" w:customStyle="1" w:styleId="34A12434D21145E5A0CE20BE5B02F1B4">
    <w:name w:val="34A12434D21145E5A0CE20BE5B02F1B4"/>
    <w:rsid w:val="00561634"/>
  </w:style>
  <w:style w:type="paragraph" w:customStyle="1" w:styleId="BBEC3443FC0E465A8ECE5BFBCD76D077">
    <w:name w:val="BBEC3443FC0E465A8ECE5BFBCD76D077"/>
    <w:rsid w:val="00561634"/>
  </w:style>
  <w:style w:type="paragraph" w:customStyle="1" w:styleId="C748CE0E228442569571FB8BAAB285EF">
    <w:name w:val="C748CE0E228442569571FB8BAAB285EF"/>
    <w:rsid w:val="00561634"/>
  </w:style>
  <w:style w:type="paragraph" w:customStyle="1" w:styleId="F941EE030AEC49D0A5737CB73F9D7708">
    <w:name w:val="F941EE030AEC49D0A5737CB73F9D7708"/>
    <w:rsid w:val="00561634"/>
  </w:style>
  <w:style w:type="paragraph" w:customStyle="1" w:styleId="31121C67D89E43F6ABCED8DF0B242784">
    <w:name w:val="31121C67D89E43F6ABCED8DF0B242784"/>
    <w:rsid w:val="00561634"/>
  </w:style>
  <w:style w:type="paragraph" w:customStyle="1" w:styleId="2A5E2744698744339B766C7FA8F6F438">
    <w:name w:val="2A5E2744698744339B766C7FA8F6F438"/>
    <w:rsid w:val="00765752"/>
  </w:style>
  <w:style w:type="paragraph" w:customStyle="1" w:styleId="E04EADF5BAAF4AEBAF5061A34DBE5758">
    <w:name w:val="E04EADF5BAAF4AEBAF5061A34DBE5758"/>
    <w:rsid w:val="00765752"/>
  </w:style>
  <w:style w:type="paragraph" w:customStyle="1" w:styleId="46CF625070BD414FA5A42C028E1D2538">
    <w:name w:val="46CF625070BD414FA5A42C028E1D2538"/>
    <w:rsid w:val="00B42484"/>
    <w:rPr>
      <w:lang w:val="en-PK" w:eastAsia="en-P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477 BLOCK C ADAMJEE NAGAR KCHS KHI, PAK </CompanyAddress>
  <CompanyPhone>+92 333 2495466</CompanyPhone>
  <CompanyFax/>
  <CompanyEmail>ovaishanif94@gmail.com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308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ovaishanif</dc:creator>
  <cp:keywords>https://linkedin.com/in/ovaishanif94/</cp:keywords>
  <dc:description/>
  <cp:lastModifiedBy>Ovais Hanif</cp:lastModifiedBy>
  <cp:revision>108</cp:revision>
  <dcterms:created xsi:type="dcterms:W3CDTF">2018-04-23T15:28:00Z</dcterms:created>
  <dcterms:modified xsi:type="dcterms:W3CDTF">2019-04-07T13:52:00Z</dcterms:modified>
  <cp:category/>
  <cp:contentStatus/>
</cp:coreProperties>
</file>